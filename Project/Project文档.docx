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18" w:rsidRDefault="0022511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F00757">
        <w:rPr>
          <w:rFonts w:ascii="Arial" w:hAnsi="Arial" w:hint="eastAsia"/>
        </w:rPr>
        <w:t>程序设计</w:t>
      </w:r>
      <w:r>
        <w:rPr>
          <w:rFonts w:ascii="Arial" w:hAnsi="Arial"/>
        </w:rPr>
        <w:fldChar w:fldCharType="end"/>
      </w:r>
      <w:bookmarkStart w:id="0" w:name="OLE_LINK1"/>
      <w:r w:rsidR="00C61519" w:rsidRPr="00C61519">
        <w:rPr>
          <w:rFonts w:ascii="Arial" w:hAnsi="Arial" w:hint="eastAsia"/>
        </w:rPr>
        <w:t>Ⅱ</w:t>
      </w:r>
      <w:r w:rsidR="00C61519">
        <w:rPr>
          <w:rFonts w:ascii="Arial" w:hAnsi="Arial" w:hint="eastAsia"/>
        </w:rPr>
        <w:t>P</w:t>
      </w:r>
      <w:r w:rsidR="00C61519">
        <w:rPr>
          <w:rFonts w:ascii="Arial" w:hAnsi="Arial"/>
        </w:rPr>
        <w:t>roject</w:t>
      </w:r>
      <w:bookmarkEnd w:id="0"/>
    </w:p>
    <w:p w:rsidR="00225118" w:rsidRDefault="0022511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61519">
        <w:rPr>
          <w:rFonts w:ascii="Arial" w:hAnsi="Arial" w:hint="eastAsia"/>
        </w:rPr>
        <w:t>D</w:t>
      </w:r>
      <w:r w:rsidR="00C61519">
        <w:rPr>
          <w:rFonts w:ascii="Arial" w:hAnsi="Arial"/>
        </w:rPr>
        <w:t>atabase</w:t>
      </w:r>
      <w:r w:rsidR="00F00757">
        <w:rPr>
          <w:rFonts w:ascii="Arial" w:hAnsi="Arial" w:hint="eastAsia"/>
        </w:rPr>
        <w:t>文档</w:t>
      </w:r>
      <w:r>
        <w:rPr>
          <w:rFonts w:ascii="Arial" w:hAnsi="Arial"/>
        </w:rPr>
        <w:fldChar w:fldCharType="end"/>
      </w:r>
    </w:p>
    <w:p w:rsidR="00225118" w:rsidRDefault="00225118">
      <w:pPr>
        <w:pStyle w:val="a4"/>
        <w:jc w:val="right"/>
      </w:pPr>
    </w:p>
    <w:p w:rsidR="00225118" w:rsidRDefault="0022511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C61519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.0&gt;</w:t>
      </w:r>
    </w:p>
    <w:p w:rsidR="00225118" w:rsidRDefault="00225118">
      <w:pPr>
        <w:pStyle w:val="a9"/>
        <w:sectPr w:rsidR="0022511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25118" w:rsidRDefault="00225118">
      <w:pPr>
        <w:pStyle w:val="a4"/>
      </w:pPr>
      <w:bookmarkStart w:id="1" w:name="_Toc441398221"/>
      <w:bookmarkStart w:id="2" w:name="_Toc441398553"/>
      <w:r>
        <w:rPr>
          <w:rFonts w:hint="eastAsia"/>
        </w:rPr>
        <w:lastRenderedPageBreak/>
        <w:t>文档信息</w:t>
      </w:r>
      <w:bookmarkEnd w:id="1"/>
      <w:bookmarkEnd w:id="2"/>
    </w:p>
    <w:tbl>
      <w:tblPr>
        <w:tblW w:w="0" w:type="auto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770"/>
      </w:tblGrid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标题：</w:t>
            </w:r>
          </w:p>
        </w:tc>
        <w:tc>
          <w:tcPr>
            <w:tcW w:w="4770" w:type="dxa"/>
          </w:tcPr>
          <w:p w:rsidR="00225118" w:rsidRDefault="00C61519" w:rsidP="00CA0881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D</w:t>
            </w:r>
            <w:r>
              <w:rPr>
                <w:rFonts w:ascii="Times New Roman" w:hAnsi="Times New Roman"/>
                <w:sz w:val="22"/>
                <w:lang w:eastAsia="zh-CN"/>
              </w:rPr>
              <w:t>atabase</w:t>
            </w:r>
            <w:r w:rsidR="00D05BAF">
              <w:rPr>
                <w:rFonts w:ascii="Times New Roman" w:hAnsi="Times New Roman" w:hint="eastAsia"/>
                <w:sz w:val="22"/>
                <w:lang w:eastAsia="zh-CN"/>
              </w:rPr>
              <w:t>文档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文件位置：</w:t>
            </w:r>
          </w:p>
        </w:tc>
        <w:tc>
          <w:tcPr>
            <w:tcW w:w="477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版本：</w:t>
            </w:r>
          </w:p>
        </w:tc>
        <w:tc>
          <w:tcPr>
            <w:tcW w:w="4770" w:type="dxa"/>
          </w:tcPr>
          <w:p w:rsidR="00225118" w:rsidRDefault="00C61519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  <w:r w:rsidR="00F00757">
              <w:rPr>
                <w:rFonts w:ascii="Times New Roman" w:hAnsi="Times New Roman"/>
                <w:sz w:val="22"/>
              </w:rPr>
              <w:t>.</w:t>
            </w:r>
            <w:r w:rsidR="00225118">
              <w:rPr>
                <w:rFonts w:ascii="Times New Roman" w:hAnsi="Times New Roman"/>
                <w:sz w:val="22"/>
              </w:rPr>
              <w:t>0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提交人：</w:t>
            </w:r>
          </w:p>
        </w:tc>
        <w:tc>
          <w:tcPr>
            <w:tcW w:w="4770" w:type="dxa"/>
          </w:tcPr>
          <w:p w:rsidR="00225118" w:rsidRDefault="00D05BAF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hint="eastAsia"/>
                <w:lang w:eastAsia="zh-CN"/>
              </w:rPr>
              <w:t>田嘉禾</w:t>
            </w:r>
          </w:p>
        </w:tc>
      </w:tr>
      <w:tr w:rsidR="009D2534">
        <w:tc>
          <w:tcPr>
            <w:tcW w:w="2250" w:type="dxa"/>
          </w:tcPr>
          <w:p w:rsidR="009D2534" w:rsidRDefault="009D2534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提交日期：</w:t>
            </w:r>
          </w:p>
        </w:tc>
        <w:tc>
          <w:tcPr>
            <w:tcW w:w="4770" w:type="dxa"/>
          </w:tcPr>
          <w:p w:rsidR="009D2534" w:rsidRDefault="00C61519" w:rsidP="00C61519">
            <w:pPr>
              <w:pStyle w:val="Tabletext"/>
            </w:pPr>
            <w:r>
              <w:t>1/1</w:t>
            </w:r>
            <w:r w:rsidR="00D05BAF">
              <w:t>/201</w:t>
            </w:r>
            <w:r>
              <w:t>5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状态：</w:t>
            </w:r>
          </w:p>
        </w:tc>
        <w:tc>
          <w:tcPr>
            <w:tcW w:w="477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</w:p>
        </w:tc>
      </w:tr>
    </w:tbl>
    <w:p w:rsidR="00225118" w:rsidRDefault="00225118">
      <w:pPr>
        <w:pStyle w:val="a4"/>
      </w:pPr>
    </w:p>
    <w:p w:rsidR="00225118" w:rsidRDefault="00225118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1121"/>
        <w:gridCol w:w="2880"/>
        <w:gridCol w:w="1800"/>
        <w:gridCol w:w="2088"/>
      </w:tblGrid>
      <w:tr w:rsidR="00225118">
        <w:tc>
          <w:tcPr>
            <w:tcW w:w="1687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21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88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0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</w:tr>
      <w:tr w:rsidR="00225118">
        <w:tc>
          <w:tcPr>
            <w:tcW w:w="1687" w:type="dxa"/>
          </w:tcPr>
          <w:p w:rsidR="00225118" w:rsidRDefault="00C61519">
            <w:pPr>
              <w:pStyle w:val="Tabletext"/>
            </w:pPr>
            <w:r>
              <w:t>1/1/2015</w:t>
            </w:r>
          </w:p>
        </w:tc>
        <w:tc>
          <w:tcPr>
            <w:tcW w:w="1121" w:type="dxa"/>
          </w:tcPr>
          <w:p w:rsidR="00225118" w:rsidRDefault="00D05BAF">
            <w:pPr>
              <w:pStyle w:val="Tabletext"/>
            </w:pPr>
            <w:r>
              <w:t>1.0</w:t>
            </w:r>
          </w:p>
        </w:tc>
        <w:tc>
          <w:tcPr>
            <w:tcW w:w="2880" w:type="dxa"/>
          </w:tcPr>
          <w:p w:rsidR="00225118" w:rsidRDefault="00C61519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800" w:type="dxa"/>
          </w:tcPr>
          <w:p w:rsidR="00225118" w:rsidRDefault="00D05BAF">
            <w:pPr>
              <w:pStyle w:val="Tabletext"/>
              <w:jc w:val="both"/>
            </w:pPr>
            <w:r>
              <w:rPr>
                <w:rFonts w:hint="eastAsia"/>
              </w:rPr>
              <w:t>田嘉禾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姓名</w:t>
            </w:r>
            <w:r>
              <w:t>&gt;</w:t>
            </w: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</w:tbl>
    <w:p w:rsidR="00225118" w:rsidRDefault="00225118">
      <w:pPr>
        <w:pStyle w:val="a9"/>
      </w:pPr>
    </w:p>
    <w:p w:rsidR="00C61519" w:rsidRDefault="00C61519">
      <w:pPr>
        <w:pStyle w:val="a4"/>
      </w:pPr>
    </w:p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Pr="00C61519" w:rsidRDefault="00C61519" w:rsidP="00C61519"/>
    <w:p w:rsidR="00C61519" w:rsidRDefault="00C61519">
      <w:pPr>
        <w:pStyle w:val="a4"/>
      </w:pPr>
    </w:p>
    <w:p w:rsidR="00C61519" w:rsidRDefault="00C61519" w:rsidP="00C61519">
      <w:pPr>
        <w:pStyle w:val="a4"/>
        <w:tabs>
          <w:tab w:val="left" w:pos="6032"/>
        </w:tabs>
        <w:jc w:val="left"/>
      </w:pPr>
      <w:r>
        <w:tab/>
      </w:r>
    </w:p>
    <w:p w:rsidR="00225118" w:rsidRDefault="00225118">
      <w:pPr>
        <w:pStyle w:val="a4"/>
      </w:pPr>
      <w:r w:rsidRPr="00C61519">
        <w:br w:type="page"/>
      </w:r>
      <w:r>
        <w:rPr>
          <w:rFonts w:hint="eastAsia"/>
        </w:rPr>
        <w:lastRenderedPageBreak/>
        <w:t>目录</w:t>
      </w:r>
    </w:p>
    <w:p w:rsidR="00225118" w:rsidRDefault="00225118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61519">
        <w:rPr>
          <w:rFonts w:ascii="Arial" w:hAnsi="Arial" w:hint="eastAsia"/>
        </w:rPr>
        <w:t>D</w:t>
      </w:r>
      <w:r w:rsidR="00C61519">
        <w:rPr>
          <w:rFonts w:ascii="Arial" w:hAnsi="Arial"/>
        </w:rPr>
        <w:t>atabase</w:t>
      </w:r>
      <w:r w:rsidR="00F00757">
        <w:rPr>
          <w:rFonts w:ascii="Arial" w:hAnsi="Arial" w:hint="eastAsia"/>
        </w:rPr>
        <w:t>文档</w:t>
      </w:r>
      <w:r>
        <w:rPr>
          <w:rFonts w:ascii="Arial" w:hAnsi="Arial"/>
        </w:rPr>
        <w:fldChar w:fldCharType="end"/>
      </w:r>
    </w:p>
    <w:p w:rsidR="00225118" w:rsidRDefault="00225118">
      <w:pPr>
        <w:pStyle w:val="1"/>
      </w:pPr>
      <w:bookmarkStart w:id="3" w:name="_Toc393871631"/>
      <w:r>
        <w:rPr>
          <w:rFonts w:hint="eastAsia"/>
        </w:rPr>
        <w:t>简介</w:t>
      </w:r>
      <w:bookmarkEnd w:id="3"/>
    </w:p>
    <w:p w:rsidR="00225118" w:rsidRDefault="00225118">
      <w:pPr>
        <w:pStyle w:val="2"/>
      </w:pPr>
      <w:bookmarkStart w:id="4" w:name="_Toc393871632"/>
      <w:r>
        <w:rPr>
          <w:rFonts w:hint="eastAsia"/>
        </w:rPr>
        <w:t>目的</w:t>
      </w:r>
      <w:bookmarkEnd w:id="4"/>
    </w:p>
    <w:p w:rsidR="00B72CC6" w:rsidRPr="00B72CC6" w:rsidRDefault="00B72CC6" w:rsidP="00B72CC6">
      <w:r>
        <w:t>本文档为程序设计</w:t>
      </w:r>
      <w:r w:rsidR="00C61519">
        <w:rPr>
          <w:rFonts w:ascii="Arial" w:hAnsi="Arial" w:hint="eastAsia"/>
        </w:rPr>
        <w:t>Ⅱ</w:t>
      </w:r>
      <w:r w:rsidR="00C61519">
        <w:rPr>
          <w:rFonts w:ascii="Arial" w:hAnsi="Arial"/>
        </w:rPr>
        <w:t>Project</w:t>
      </w:r>
      <w:r>
        <w:rPr>
          <w:rFonts w:hint="eastAsia"/>
        </w:rPr>
        <w:t>：</w:t>
      </w:r>
      <w:r w:rsidR="00C61519">
        <w:rPr>
          <w:rFonts w:hint="eastAsia"/>
        </w:rPr>
        <w:t>D</w:t>
      </w:r>
      <w:r w:rsidR="00C61519">
        <w:t>atabase</w:t>
      </w:r>
      <w:r>
        <w:t>的设计文档</w:t>
      </w:r>
      <w:r>
        <w:rPr>
          <w:rFonts w:hint="eastAsia"/>
        </w:rPr>
        <w:t>，</w:t>
      </w:r>
      <w:r>
        <w:t>用于说明程序的实现情况</w:t>
      </w:r>
    </w:p>
    <w:p w:rsidR="00225118" w:rsidRDefault="00225118">
      <w:pPr>
        <w:pStyle w:val="2"/>
      </w:pPr>
      <w:bookmarkStart w:id="5" w:name="_Toc393871633"/>
      <w:r>
        <w:rPr>
          <w:rFonts w:hint="eastAsia"/>
        </w:rPr>
        <w:t>范围</w:t>
      </w:r>
      <w:bookmarkEnd w:id="5"/>
    </w:p>
    <w:p w:rsidR="00225118" w:rsidRDefault="002F3C46" w:rsidP="002F3C46">
      <w:r>
        <w:rPr>
          <w:rFonts w:hint="eastAsia"/>
        </w:rPr>
        <w:t>本文档包括对使用数据结构的说明、对测试结果的说明以及对性能情况的分析</w:t>
      </w:r>
    </w:p>
    <w:p w:rsidR="00225118" w:rsidRDefault="003411D7">
      <w:pPr>
        <w:pStyle w:val="1"/>
      </w:pPr>
      <w:bookmarkStart w:id="6" w:name="_Toc393871636"/>
      <w:r>
        <w:rPr>
          <w:rFonts w:hint="eastAsia"/>
        </w:rPr>
        <w:t>软件架构</w:t>
      </w:r>
      <w:bookmarkEnd w:id="6"/>
    </w:p>
    <w:p w:rsidR="001962BC" w:rsidRDefault="00B1244F" w:rsidP="001962BC">
      <w:r>
        <w:rPr>
          <w:rFonts w:hint="eastAsia"/>
        </w:rPr>
        <w:t>Database</w:t>
      </w:r>
      <w:r>
        <w:rPr>
          <w:rFonts w:hint="eastAsia"/>
        </w:rPr>
        <w:t>类包含一个</w:t>
      </w:r>
      <w:r>
        <w:rPr>
          <w:rFonts w:hint="eastAsia"/>
        </w:rPr>
        <w:t>B</w:t>
      </w:r>
      <w:r>
        <w:t>plusTree</w:t>
      </w:r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>，</w:t>
      </w:r>
      <w:r>
        <w:t>和一个用于文件读写的</w:t>
      </w:r>
      <w:r>
        <w:t>fstream datafile</w:t>
      </w:r>
      <w:r>
        <w:rPr>
          <w:rFonts w:hint="eastAsia"/>
        </w:rPr>
        <w:t>，支持增删改查指定</w:t>
      </w:r>
      <w:r>
        <w:rPr>
          <w:rFonts w:hint="eastAsia"/>
        </w:rPr>
        <w:t>key-data</w:t>
      </w:r>
      <w:r>
        <w:rPr>
          <w:rFonts w:hint="eastAsia"/>
        </w:rPr>
        <w:t>对和随机增删改查的操作。支持对数据库文件进行重构，清除冗余信息。</w:t>
      </w:r>
    </w:p>
    <w:p w:rsidR="00B1244F" w:rsidRPr="001962BC" w:rsidRDefault="001962BC" w:rsidP="00410ECB">
      <w:r>
        <w:t>Database</w:t>
      </w:r>
      <w:r>
        <w:t>中的函数会对数据文件进行操作</w:t>
      </w:r>
      <w:r>
        <w:rPr>
          <w:rFonts w:hint="eastAsia"/>
        </w:rPr>
        <w:t>，</w:t>
      </w:r>
      <w:r>
        <w:t>同时调用</w:t>
      </w:r>
      <w:r>
        <w:rPr>
          <w:rFonts w:hint="eastAsia"/>
        </w:rPr>
        <w:t>index</w:t>
      </w:r>
      <w:r>
        <w:rPr>
          <w:rFonts w:hint="eastAsia"/>
        </w:rPr>
        <w:t>的函数对索引进行更新。</w:t>
      </w:r>
    </w:p>
    <w:p w:rsidR="00B1244F" w:rsidRDefault="00B1244F" w:rsidP="00410ECB">
      <w:r>
        <w:rPr>
          <w:rFonts w:hint="eastAsia"/>
        </w:rPr>
        <w:t>BplusTree</w:t>
      </w:r>
      <w:r>
        <w:rPr>
          <w:rFonts w:hint="eastAsia"/>
        </w:rPr>
        <w:t>类为索引类，包含</w:t>
      </w:r>
      <w:r>
        <w:rPr>
          <w:rFonts w:hint="eastAsia"/>
        </w:rPr>
        <w:t>node*</w:t>
      </w:r>
      <w:r>
        <w:t xml:space="preserve"> root</w:t>
      </w:r>
      <w:r>
        <w:rPr>
          <w:rFonts w:hint="eastAsia"/>
        </w:rPr>
        <w:t>，</w:t>
      </w:r>
      <w:r>
        <w:t>为树的根节点</w:t>
      </w:r>
      <w:r>
        <w:rPr>
          <w:rFonts w:hint="eastAsia"/>
        </w:rPr>
        <w:t>。</w:t>
      </w:r>
      <w:r>
        <w:t>支持增删改查操作</w:t>
      </w:r>
      <w:r>
        <w:rPr>
          <w:rFonts w:hint="eastAsia"/>
        </w:rPr>
        <w:t>，</w:t>
      </w:r>
      <w:r>
        <w:t>在对象析构时会调用</w:t>
      </w:r>
      <w:r>
        <w:t>save</w:t>
      </w:r>
      <w:r>
        <w:rPr>
          <w:rFonts w:hint="eastAsia"/>
        </w:rPr>
        <w:t>()</w:t>
      </w:r>
      <w:r>
        <w:rPr>
          <w:rFonts w:hint="eastAsia"/>
        </w:rPr>
        <w:t>将索引内容存储到磁盘上，下次重新打开时可以</w:t>
      </w:r>
      <w:r>
        <w:rPr>
          <w:rFonts w:hint="eastAsia"/>
        </w:rPr>
        <w:t>load()</w:t>
      </w:r>
      <w:r>
        <w:rPr>
          <w:rFonts w:hint="eastAsia"/>
        </w:rPr>
        <w:t>。支持</w:t>
      </w:r>
      <w:r>
        <w:rPr>
          <w:rFonts w:hint="eastAsia"/>
        </w:rPr>
        <w:t>split</w:t>
      </w:r>
      <w:r>
        <w:t>(), borrow(), merge()</w:t>
      </w:r>
      <w:r>
        <w:t>等操作</w:t>
      </w:r>
      <w:r>
        <w:rPr>
          <w:rFonts w:hint="eastAsia"/>
        </w:rPr>
        <w:t>，</w:t>
      </w:r>
      <w:r>
        <w:t>用于维护树的性质</w:t>
      </w:r>
      <w:r>
        <w:rPr>
          <w:rFonts w:hint="eastAsia"/>
        </w:rPr>
        <w:t>。</w:t>
      </w:r>
    </w:p>
    <w:p w:rsidR="00B1244F" w:rsidRDefault="00B1244F" w:rsidP="00410ECB">
      <w:r>
        <w:t>struct node</w:t>
      </w:r>
      <w:r>
        <w:t>用</w:t>
      </w:r>
      <w:r>
        <w:t>num</w:t>
      </w:r>
      <w:r>
        <w:t>表示</w:t>
      </w:r>
      <w:r>
        <w:t>rec</w:t>
      </w:r>
      <w:r>
        <w:rPr>
          <w:rFonts w:hint="eastAsia"/>
        </w:rPr>
        <w:t>s</w:t>
      </w:r>
      <w:r>
        <w:rPr>
          <w:rFonts w:hint="eastAsia"/>
        </w:rPr>
        <w:t>数组中元素个数，</w:t>
      </w:r>
      <w:r>
        <w:rPr>
          <w:rFonts w:hint="eastAsia"/>
        </w:rPr>
        <w:t>node*</w:t>
      </w:r>
      <w:r>
        <w:t xml:space="preserve"> </w:t>
      </w:r>
      <w:r>
        <w:rPr>
          <w:rFonts w:hint="eastAsia"/>
        </w:rPr>
        <w:t>first</w:t>
      </w:r>
      <w:r>
        <w:rPr>
          <w:rFonts w:hint="eastAsia"/>
        </w:rPr>
        <w:t>指向最左端的孩子节点，如果</w:t>
      </w:r>
      <w:r>
        <w:rPr>
          <w:rFonts w:hint="eastAsia"/>
        </w:rPr>
        <w:t>first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，则表示该节点为</w:t>
      </w:r>
      <w:r>
        <w:rPr>
          <w:rFonts w:hint="eastAsia"/>
        </w:rPr>
        <w:t>leaf</w:t>
      </w:r>
      <w:r>
        <w:rPr>
          <w:rFonts w:hint="eastAsia"/>
        </w:rPr>
        <w:t>，否则为</w:t>
      </w:r>
      <w:r>
        <w:rPr>
          <w:rFonts w:hint="eastAsia"/>
        </w:rPr>
        <w:t>internal</w:t>
      </w:r>
      <w:r>
        <w:t xml:space="preserve"> node</w:t>
      </w:r>
      <w:r>
        <w:rPr>
          <w:rFonts w:hint="eastAsia"/>
        </w:rPr>
        <w:t>；</w:t>
      </w:r>
      <w:r>
        <w:rPr>
          <w:rFonts w:hint="eastAsia"/>
        </w:rPr>
        <w:t>recs</w:t>
      </w:r>
      <w:r>
        <w:rPr>
          <w:rFonts w:hint="eastAsia"/>
        </w:rPr>
        <w:t>数组</w:t>
      </w:r>
      <w:r w:rsidR="001962BC">
        <w:rPr>
          <w:rFonts w:hint="eastAsia"/>
        </w:rPr>
        <w:t>预留</w:t>
      </w:r>
      <w:r w:rsidR="001962BC">
        <w:rPr>
          <w:rFonts w:hint="eastAsia"/>
        </w:rPr>
        <w:t>degree-</w:t>
      </w:r>
      <w:r w:rsidR="001962BC">
        <w:t>1</w:t>
      </w:r>
      <w:r w:rsidR="001962BC">
        <w:t>的空间</w:t>
      </w:r>
      <w:r w:rsidR="001962BC">
        <w:rPr>
          <w:rFonts w:hint="eastAsia"/>
        </w:rPr>
        <w:t>，</w:t>
      </w:r>
      <w:r w:rsidR="001962BC">
        <w:t>当</w:t>
      </w:r>
      <w:r w:rsidR="001962BC">
        <w:t>rec</w:t>
      </w:r>
      <w:r w:rsidR="001962BC">
        <w:t>填满时</w:t>
      </w:r>
      <w:r w:rsidR="001962BC">
        <w:rPr>
          <w:rFonts w:hint="eastAsia"/>
        </w:rPr>
        <w:t>，</w:t>
      </w:r>
      <w:r w:rsidR="001962BC">
        <w:t>会分裂当前节点</w:t>
      </w:r>
      <w:r w:rsidR="001962BC">
        <w:rPr>
          <w:rFonts w:hint="eastAsia"/>
        </w:rPr>
        <w:t>，</w:t>
      </w:r>
      <w:r w:rsidR="001962BC">
        <w:t>当</w:t>
      </w:r>
      <w:r w:rsidR="001962BC">
        <w:t>rec</w:t>
      </w:r>
      <w:r w:rsidR="001962BC">
        <w:t>数不够一半时</w:t>
      </w:r>
      <w:r w:rsidR="001962BC">
        <w:rPr>
          <w:rFonts w:hint="eastAsia"/>
        </w:rPr>
        <w:t>，</w:t>
      </w:r>
      <w:r w:rsidR="001962BC">
        <w:t>会从其他节点借或同其他节点合并</w:t>
      </w:r>
      <w:r w:rsidR="001962BC">
        <w:rPr>
          <w:rFonts w:hint="eastAsia"/>
        </w:rPr>
        <w:t>。</w:t>
      </w:r>
    </w:p>
    <w:p w:rsidR="001962BC" w:rsidRPr="001962BC" w:rsidRDefault="001962BC" w:rsidP="00410EC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1DAA0F" wp14:editId="6311DE95">
                <wp:simplePos x="0" y="0"/>
                <wp:positionH relativeFrom="column">
                  <wp:posOffset>-379730</wp:posOffset>
                </wp:positionH>
                <wp:positionV relativeFrom="paragraph">
                  <wp:posOffset>300103</wp:posOffset>
                </wp:positionV>
                <wp:extent cx="6763385" cy="1043940"/>
                <wp:effectExtent l="38100" t="0" r="18415" b="22860"/>
                <wp:wrapSquare wrapText="bothSides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385" cy="1043940"/>
                          <a:chOff x="0" y="0"/>
                          <a:chExt cx="6763409" cy="1043976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1587260" y="0"/>
                            <a:ext cx="1984135" cy="276225"/>
                            <a:chOff x="0" y="0"/>
                            <a:chExt cx="1984135" cy="276225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0" y="0"/>
                              <a:ext cx="396815" cy="2760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396815" y="0"/>
                              <a:ext cx="396815" cy="2760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793630" y="0"/>
                              <a:ext cx="3968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1190445" y="0"/>
                              <a:ext cx="3968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587260" y="0"/>
                              <a:ext cx="3968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直接箭头连接符 8"/>
                        <wps:cNvCnPr/>
                        <wps:spPr>
                          <a:xfrm flipH="1">
                            <a:off x="34506" y="258792"/>
                            <a:ext cx="1552438" cy="508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1984075" y="293298"/>
                            <a:ext cx="301441" cy="473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0" y="767751"/>
                            <a:ext cx="1983740" cy="276225"/>
                            <a:chOff x="0" y="0"/>
                            <a:chExt cx="1984135" cy="276225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0" y="0"/>
                              <a:ext cx="396815" cy="2760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396815" y="0"/>
                              <a:ext cx="396815" cy="2760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793630" y="0"/>
                              <a:ext cx="3968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190445" y="0"/>
                              <a:ext cx="3968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1587260" y="0"/>
                              <a:ext cx="3968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2286000" y="759124"/>
                            <a:ext cx="1984375" cy="276225"/>
                            <a:chOff x="0" y="0"/>
                            <a:chExt cx="1984135" cy="276225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0" y="0"/>
                              <a:ext cx="396815" cy="2760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396815" y="0"/>
                              <a:ext cx="396815" cy="2760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793630" y="0"/>
                              <a:ext cx="3968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1190445" y="0"/>
                              <a:ext cx="3968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1587260" y="0"/>
                              <a:ext cx="3968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直接箭头连接符 23"/>
                        <wps:cNvCnPr/>
                        <wps:spPr>
                          <a:xfrm>
                            <a:off x="2389517" y="293298"/>
                            <a:ext cx="2415396" cy="4830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4779034" y="759124"/>
                            <a:ext cx="1984375" cy="276225"/>
                            <a:chOff x="0" y="0"/>
                            <a:chExt cx="1984135" cy="276225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0" y="0"/>
                              <a:ext cx="396815" cy="2760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396815" y="0"/>
                              <a:ext cx="396815" cy="2760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793630" y="0"/>
                              <a:ext cx="3968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1190445" y="0"/>
                              <a:ext cx="3968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1587260" y="0"/>
                              <a:ext cx="3968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C46" w:rsidRDefault="002F3C46" w:rsidP="002F3C46">
                                <w:pPr>
                                  <w:jc w:val="center"/>
                                </w:pPr>
                                <w: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DAA0F" id="组合 31" o:spid="_x0000_s1026" style="position:absolute;margin-left:-29.9pt;margin-top:23.65pt;width:532.55pt;height:82.2pt;z-index:251658240" coordsize="67634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">
                <v:group id="组合 10" o:spid="_x0000_s1027" style="position:absolute;left:15872;width:19841;height:2762" coordsize="1984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矩形 3" o:spid="_x0000_s1028" style="position:absolute;width:3968;height:2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key</w:t>
                          </w:r>
                        </w:p>
                      </w:txbxContent>
                    </v:textbox>
                  </v:rect>
                  <v:rect id="矩形 4" o:spid="_x0000_s1029" style="position:absolute;left:3968;width:3968;height:2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key</w:t>
                          </w:r>
                        </w:p>
                      </w:txbxContent>
                    </v:textbox>
                  </v:rect>
                  <v:rect id="矩形 5" o:spid="_x0000_s1030" style="position:absolute;left:7936;width:39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t>key</w:t>
                          </w:r>
                        </w:p>
                      </w:txbxContent>
                    </v:textbox>
                  </v:rect>
                  <v:rect id="矩形 6" o:spid="_x0000_s1031" style="position:absolute;left:11904;width:39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rPr>
                              <w:rFonts w:hint="eastAsia"/>
                            </w:rPr>
                          </w:pPr>
                          <w:r>
                            <w:t>…</w:t>
                          </w:r>
                        </w:p>
                      </w:txbxContent>
                    </v:textbox>
                  </v:rect>
                  <v:rect id="矩形 7" o:spid="_x0000_s1032" style="position:absolute;left:15872;width:39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t>key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3" type="#_x0000_t32" style="position:absolute;left:345;top:2587;width:15524;height:50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9" o:spid="_x0000_s1034" type="#_x0000_t32" style="position:absolute;left:19840;top:2932;width:3015;height:4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group id="组合 11" o:spid="_x0000_s1035" style="position:absolute;top:7677;width:19837;height:2762" coordsize="1984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12" o:spid="_x0000_s1036" style="position:absolute;width:3968;height:2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AG78A&#10;AADbAAAADwAAAGRycy9kb3ducmV2LnhtbERPS4vCMBC+C/6HMII3TVVY3GosVdHdo+vzOjRjW2wm&#10;pYna/febBcHbfHzPmSetqcSDGldaVjAaRiCIM6tLzhUcD5vBFITzyBory6Tglxwki25njrG2T/6h&#10;x97nIoSwi1FB4X0dS+myggy6oa2JA3e1jUEfYJNL3eAzhJtKjqPoQxosOTQUWNOqoOy2vxsF92y7&#10;vOR1ultvJvwl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oAbvwAAANsAAAAPAAAAAAAAAAAAAAAAAJgCAABkcnMvZG93bnJl&#10;di54bWxQSwUGAAAAAAQABAD1AAAAhAMAAAAA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key</w:t>
                          </w:r>
                        </w:p>
                      </w:txbxContent>
                    </v:textbox>
                  </v:rect>
                  <v:rect id="矩形 13" o:spid="_x0000_s1037" style="position:absolute;left:3968;width:3968;height:2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lgL8A&#10;AADbAAAADwAAAGRycy9kb3ducmV2LnhtbERPS4vCMBC+C/6HMII3TV1B3Gos1UXdo+vzOjRjW2wm&#10;pYna/febBcHbfHzPmSetqcSDGldaVjAaRiCIM6tLzhUcD+vBFITzyBory6Tglxwki25njrG2T/6h&#10;x97nIoSwi1FB4X0dS+myggy6oa2JA3e1jUEfYJNL3eAzhJtKfkTRRBosOTQUWNOqoOy2vxsF92yz&#10;vOR1uvtaj3kr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kiWAvwAAANsAAAAPAAAAAAAAAAAAAAAAAJgCAABkcnMvZG93bnJl&#10;di54bWxQSwUGAAAAAAQABAD1AAAAhAMAAAAA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key</w:t>
                          </w:r>
                        </w:p>
                      </w:txbxContent>
                    </v:textbox>
                  </v:rect>
                  <v:rect id="矩形 14" o:spid="_x0000_s1038" style="position:absolute;left:7936;width:39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t>key</w:t>
                          </w:r>
                        </w:p>
                      </w:txbxContent>
                    </v:textbox>
                  </v:rect>
                  <v:rect id="矩形 15" o:spid="_x0000_s1039" style="position:absolute;left:11904;width:39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Yb8EA&#10;AADbAAAADwAAAGRycy9kb3ducmV2LnhtbERPS2vCQBC+F/wPywi9NRstL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3GG/BAAAA2wAAAA8AAAAAAAAAAAAAAAAAmAIAAGRycy9kb3du&#10;cmV2LnhtbFBLBQYAAAAABAAEAPUAAACGAwAAAAA=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rPr>
                              <w:rFonts w:hint="eastAsia"/>
                            </w:rPr>
                          </w:pPr>
                          <w:r>
                            <w:t>…</w:t>
                          </w:r>
                        </w:p>
                      </w:txbxContent>
                    </v:textbox>
                  </v:rect>
                  <v:rect id="矩形 16" o:spid="_x0000_s1040" style="position:absolute;left:15872;width:39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GGMAA&#10;AADbAAAADwAAAGRycy9kb3ducmV2LnhtbERPTYvCMBC9C/sfwix401QF0Wos3RV1j+queh2asS02&#10;k9JErf/eLAje5vE+Z560phI3alxpWcGgH4EgzqwuOVfw97vqTUA4j6yxskwKHuQgWXx05hhre+cd&#10;3fY+FyGEXYwKCu/rWEqXFWTQ9W1NHLizbQz6AJtc6gbvIdxUchhFY2mw5NBQYE3fBWWX/dUouGbr&#10;r1Nep9vlasQbaQdTczhqpbqfbToD4an1b/HL/aPD/DH8/xIO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WGGMAAAADbAAAADwAAAAAAAAAAAAAAAACYAgAAZHJzL2Rvd25y&#10;ZXYueG1sUEsFBgAAAAAEAAQA9QAAAIUDAAAAAA==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t>key</w:t>
                          </w:r>
                        </w:p>
                      </w:txbxContent>
                    </v:textbox>
                  </v:rect>
                </v:group>
                <v:group id="组合 17" o:spid="_x0000_s1041" style="position:absolute;left:22860;top:7591;width:19843;height:2762" coordsize="1984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矩形 18" o:spid="_x0000_s1042" style="position:absolute;width:3968;height:2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38c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38c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t>key</w:t>
                          </w:r>
                        </w:p>
                      </w:txbxContent>
                    </v:textbox>
                  </v:rect>
                  <v:rect id="矩形 19" o:spid="_x0000_s1043" style="position:absolute;left:3968;width:3968;height:2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t>key</w:t>
                          </w:r>
                        </w:p>
                      </w:txbxContent>
                    </v:textbox>
                  </v:rect>
                  <v:rect id="矩形 20" o:spid="_x0000_s1044" style="position:absolute;left:7936;width:39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xSr0A&#10;AADbAAAADwAAAGRycy9kb3ducmV2LnhtbERPyarCMBTdC/5DuII7TVUQrUZxwGH5nLeX5toWm5vS&#10;RK1/bxYPXB7OPJ3XphAvqlxuWUGvG4EgTqzOOVVwPm06IxDOI2ssLJOCDzmYz5qNKcbavvlAr6NP&#10;RQhhF6OCzPsyltIlGRl0XVsSB+5uK4M+wCqVusJ3CDeF7EfRUBrMOTRkWNIqo+RxfBoFz2S7vKXl&#10;4m+9GfBO2t7YXK5aqXarXkxAeKr9T/zv3msF/bA+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CxxSr0AAADbAAAADwAAAAAAAAAAAAAAAACYAgAAZHJzL2Rvd25yZXYu&#10;eG1sUEsFBgAAAAAEAAQA9QAAAIIDAAAAAA==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t>key</w:t>
                          </w:r>
                        </w:p>
                      </w:txbxContent>
                    </v:textbox>
                  </v:rect>
                  <v:rect id="矩形 21" o:spid="_x0000_s1045" style="position:absolute;left:11904;width:39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U0c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E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NTR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2F3C46" w:rsidRDefault="002F3C46" w:rsidP="002F3C46">
                          <w:r>
                            <w:t>…</w:t>
                          </w:r>
                        </w:p>
                      </w:txbxContent>
                    </v:textbox>
                  </v:rect>
                  <v:rect id="矩形 22" o:spid="_x0000_s1046" style="position:absolute;left:15872;width:39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KpsIA&#10;AADbAAAADwAAAGRycy9kb3ducmV2LnhtbESPT4vCMBTE74LfITxhb5paQbQaxT+47lG7q14fzdu2&#10;bPNSmqj125sFweMwM79h5svWVOJGjSstKxgOIhDEmdUl5wp+vnf9CQjnkTVWlknBgxwsF93OHBNt&#10;73ykW+pzESDsElRQeF8nUrqsIINuYGvi4P3axqAPssmlbvAe4KaScRSNpcGSw0KBNW0Kyv7Sq1Fw&#10;zT7Xl7xeHba7E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kqm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t>key</w:t>
                          </w:r>
                        </w:p>
                      </w:txbxContent>
                    </v:textbox>
                  </v:rect>
                </v:group>
                <v:shape id="直接箭头连接符 23" o:spid="_x0000_s1047" type="#_x0000_t32" style="position:absolute;left:23895;top:2932;width:24154;height:48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<v:stroke endarrow="block" joinstyle="miter"/>
                </v:shape>
                <v:group id="组合 25" o:spid="_x0000_s1048" style="position:absolute;left:47790;top:7591;width:19844;height:2762" coordsize="1984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矩形 26" o:spid="_x0000_s1049" style="position:absolute;width:3968;height:2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Mpc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kF/CO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TKXBAAAA2wAAAA8AAAAAAAAAAAAAAAAAmAIAAGRycy9kb3du&#10;cmV2LnhtbFBLBQYAAAAABAAEAPUAAACGAwAAAAA=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t>key</w:t>
                          </w:r>
                        </w:p>
                      </w:txbxContent>
                    </v:textbox>
                  </v:rect>
                  <v:rect id="矩形 27" o:spid="_x0000_s1050" style="position:absolute;left:3968;width:3968;height:2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XpPsIA&#10;AADbAAAADwAAAGRycy9kb3ducmV2LnhtbESPT4vCMBTE74LfITzB25qqsLrVKP7B1aN2d/X6aJ5t&#10;sXkpTdT67Y2w4HGYmd8w03ljSnGj2hWWFfR7EQji1OqCMwW/P5uPMQjnkTWWlknBgxzMZ+3WFGNt&#10;73ygW+IzESDsYlSQe1/FUro0J4OuZyvi4J1tbdAHWWdS13gPcFPKQRR9SoMFh4UcK1rllF6Sq1Fw&#10;Tb+Xp6xa7NebIW+l7X+Zv6NWqttpFhMQnhr/Dv+3d1rBYAS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ek+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t>key</w:t>
                          </w:r>
                        </w:p>
                      </w:txbxContent>
                    </v:textbox>
                  </v:rect>
                  <v:rect id="矩形 28" o:spid="_x0000_s1051" style="position:absolute;left:7936;width:39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p9TL0A&#10;AADbAAAADwAAAGRycy9kb3ducmV2LnhtbERPyarCMBTdC/5DuII7TVUQrUZxwGH5nLeX5toWm5vS&#10;RK1/bxYPXB7OPJ3XphAvqlxuWUGvG4EgTqzOOVVwPm06IxDOI2ssLJOCDzmYz5qNKcbavvlAr6NP&#10;RQhhF6OCzPsyltIlGRl0XVsSB+5uK4M+wCqVusJ3CDeF7EfRUBrMOTRkWNIqo+RxfBoFz2S7vKXl&#10;4m+9GfBO2t7YXK5aqXarXkxAeKr9T/zv3msF/TA2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lp9TL0AAADbAAAADwAAAAAAAAAAAAAAAACYAgAAZHJzL2Rvd25yZXYu&#10;eG1sUEsFBgAAAAAEAAQA9QAAAIIDAAAAAA==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t>key</w:t>
                          </w:r>
                        </w:p>
                      </w:txbxContent>
                    </v:textbox>
                  </v:rect>
                  <v:rect id="矩形 29" o:spid="_x0000_s1052" style="position:absolute;left:11904;width:39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Y18MA&#10;AADbAAAADwAAAGRycy9kb3ducmV2LnhtbESPW2vCQBSE3wv9D8sp+FY3KoimriFV0vpo7e31kD1N&#10;QrNnQ3Zz8d+7guDjMDPfMJtkNLXoqXWVZQWzaQSCOLe64kLB12f2vALhPLLG2jIpOJODZPv4sMFY&#10;24E/qD/5QgQIuxgVlN43sZQuL8mgm9qGOHh/tjXog2wLqVscAtzUch5FS2mw4rBQYkO7kvL/U2cU&#10;dPnb62/RpMd9tuB3aWdr8/2jlZo8jekLCE+jv4dv7YNWMF/D9Uv4AX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bY18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2F3C46" w:rsidRDefault="002F3C46" w:rsidP="002F3C46">
                          <w:r>
                            <w:t>…</w:t>
                          </w:r>
                        </w:p>
                      </w:txbxContent>
                    </v:textbox>
                  </v:rect>
                  <v:rect id="矩形 30" o:spid="_x0000_s1053" style="position:absolute;left:15872;width:39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nl7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uv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9eeXvwAAANsAAAAPAAAAAAAAAAAAAAAAAJgCAABkcnMvZG93bnJl&#10;di54bWxQSwUGAAAAAAQABAD1AAAAhAMAAAAA&#10;" fillcolor="white [3201]" strokecolor="#70ad47 [3209]" strokeweight="1pt">
                    <v:textbox>
                      <w:txbxContent>
                        <w:p w:rsidR="002F3C46" w:rsidRDefault="002F3C46" w:rsidP="002F3C46">
                          <w:pPr>
                            <w:jc w:val="center"/>
                          </w:pPr>
                          <w:r>
                            <w:t>key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:rsidR="001962BC" w:rsidRDefault="001962BC" w:rsidP="00410ECB">
      <w:bookmarkStart w:id="7" w:name="OLE_LINK4"/>
      <w:bookmarkStart w:id="8" w:name="OLE_LINK5"/>
    </w:p>
    <w:p w:rsidR="001962BC" w:rsidRDefault="001962BC" w:rsidP="00410ECB"/>
    <w:p w:rsidR="0001078C" w:rsidRDefault="001962BC" w:rsidP="00410ECB">
      <w:r>
        <w:rPr>
          <w:rFonts w:hint="eastAsia"/>
        </w:rPr>
        <w:t>struct rec</w:t>
      </w:r>
      <w:r>
        <w:rPr>
          <w:rFonts w:hint="eastAsia"/>
        </w:rPr>
        <w:t>包括</w:t>
      </w:r>
      <w:r>
        <w:rPr>
          <w:rFonts w:hint="eastAsia"/>
        </w:rPr>
        <w:t>string</w:t>
      </w:r>
      <w:r>
        <w:t xml:space="preserve"> key</w:t>
      </w:r>
      <w:r>
        <w:t>和</w:t>
      </w:r>
      <w:r>
        <w:t>union{node* ptr; unsigned long pos;}</w:t>
      </w:r>
      <w:r>
        <w:rPr>
          <w:rFonts w:hint="eastAsia"/>
        </w:rPr>
        <w:t>，</w:t>
      </w:r>
      <w:r>
        <w:t>当</w:t>
      </w:r>
      <w:r>
        <w:t>rec</w:t>
      </w:r>
      <w:r>
        <w:t>在</w:t>
      </w:r>
      <w:r>
        <w:t>internal node</w:t>
      </w:r>
      <w:r>
        <w:t>上</w:t>
      </w:r>
      <w:r>
        <w:rPr>
          <w:rFonts w:hint="eastAsia"/>
        </w:rPr>
        <w:t>，</w:t>
      </w:r>
      <w:r>
        <w:t>ptr</w:t>
      </w:r>
      <w:r>
        <w:t>用于指向孩子节点</w:t>
      </w:r>
      <w:r>
        <w:rPr>
          <w:rFonts w:hint="eastAsia"/>
        </w:rPr>
        <w:t>；</w:t>
      </w:r>
      <w:r>
        <w:t>当</w:t>
      </w:r>
      <w:r>
        <w:t>rec</w:t>
      </w:r>
      <w:r>
        <w:t>为</w:t>
      </w:r>
      <w:r>
        <w:t>leaf</w:t>
      </w:r>
      <w:r>
        <w:t>时</w:t>
      </w:r>
      <w:r>
        <w:rPr>
          <w:rFonts w:hint="eastAsia"/>
        </w:rPr>
        <w:t>，</w:t>
      </w:r>
      <w:r>
        <w:t>pos</w:t>
      </w:r>
      <w:r>
        <w:t>表示</w:t>
      </w:r>
      <w:r>
        <w:t>data</w:t>
      </w:r>
      <w:r>
        <w:t>文件中数据存储的位置</w:t>
      </w:r>
      <w:r>
        <w:rPr>
          <w:rFonts w:hint="eastAsia"/>
        </w:rPr>
        <w:t>。</w:t>
      </w:r>
      <w:bookmarkEnd w:id="7"/>
      <w:bookmarkEnd w:id="8"/>
    </w:p>
    <w:p w:rsidR="00C027F1" w:rsidRDefault="00C027F1" w:rsidP="00410ECB"/>
    <w:p w:rsidR="00C027F1" w:rsidRDefault="00C027F1" w:rsidP="00410ECB"/>
    <w:p w:rsidR="00C027F1" w:rsidRDefault="00C027F1" w:rsidP="00410ECB"/>
    <w:p w:rsidR="00C027F1" w:rsidRDefault="00C027F1" w:rsidP="00410ECB"/>
    <w:p w:rsidR="00C027F1" w:rsidRPr="003350E7" w:rsidRDefault="00C027F1" w:rsidP="00410ECB"/>
    <w:p w:rsidR="00146E59" w:rsidRDefault="002F3C46" w:rsidP="00146E59">
      <w:pPr>
        <w:pStyle w:val="1"/>
      </w:pPr>
      <w:r>
        <w:rPr>
          <w:rFonts w:hint="eastAsia"/>
        </w:rPr>
        <w:t>测试说明</w:t>
      </w:r>
    </w:p>
    <w:p w:rsidR="00146E59" w:rsidRDefault="001962BC" w:rsidP="00146E59">
      <w:r>
        <w:t>正确性测试</w:t>
      </w:r>
      <w:r>
        <w:rPr>
          <w:rFonts w:hint="eastAsia"/>
        </w:rPr>
        <w:t>：</w:t>
      </w:r>
    </w:p>
    <w:p w:rsidR="001962BC" w:rsidRPr="001962BC" w:rsidRDefault="001962BC" w:rsidP="001962BC">
      <w:r w:rsidRPr="001962BC">
        <w:rPr>
          <w:rFonts w:hint="eastAsia"/>
        </w:rPr>
        <w:t>1</w:t>
      </w:r>
      <w:r w:rsidRPr="001962BC">
        <w:t>.</w:t>
      </w:r>
      <w:r w:rsidRPr="001962BC">
        <w:rPr>
          <w:rFonts w:hint="eastAsia"/>
        </w:rPr>
        <w:t>随机存储</w:t>
      </w:r>
      <w:r w:rsidRPr="001962BC">
        <w:t>nrec</w:t>
      </w:r>
      <w:r w:rsidRPr="001962BC">
        <w:rPr>
          <w:rFonts w:hint="eastAsia"/>
        </w:rPr>
        <w:t>条数据</w:t>
      </w:r>
    </w:p>
    <w:p w:rsidR="001962BC" w:rsidRPr="001962BC" w:rsidRDefault="001962BC" w:rsidP="001962BC">
      <w:r w:rsidRPr="001962BC">
        <w:rPr>
          <w:rFonts w:hint="eastAsia"/>
        </w:rPr>
        <w:t>2.</w:t>
      </w:r>
      <w:r w:rsidRPr="001962BC">
        <w:rPr>
          <w:rFonts w:hint="eastAsia"/>
        </w:rPr>
        <w:t>每次</w:t>
      </w:r>
      <w:r w:rsidRPr="001962BC">
        <w:t>fetch</w:t>
      </w:r>
      <w:r w:rsidRPr="001962BC">
        <w:rPr>
          <w:rFonts w:hint="eastAsia"/>
        </w:rPr>
        <w:t>并比较是否正确</w:t>
      </w:r>
    </w:p>
    <w:p w:rsidR="001962BC" w:rsidRPr="001962BC" w:rsidRDefault="001962BC" w:rsidP="001962BC">
      <w:r w:rsidRPr="001962BC">
        <w:rPr>
          <w:rFonts w:hint="eastAsia"/>
        </w:rPr>
        <w:t>3.</w:t>
      </w:r>
      <w:r w:rsidRPr="001962BC">
        <w:rPr>
          <w:rFonts w:hint="eastAsia"/>
        </w:rPr>
        <w:t>每</w:t>
      </w:r>
      <w:r w:rsidRPr="001962BC">
        <w:t>13</w:t>
      </w:r>
      <w:r w:rsidRPr="001962BC">
        <w:rPr>
          <w:rFonts w:hint="eastAsia"/>
        </w:rPr>
        <w:t>次</w:t>
      </w:r>
      <w:r w:rsidRPr="001962BC">
        <w:t>remove</w:t>
      </w:r>
      <w:r w:rsidRPr="001962BC">
        <w:rPr>
          <w:rFonts w:hint="eastAsia"/>
        </w:rPr>
        <w:t>和</w:t>
      </w:r>
      <w:r w:rsidRPr="001962BC">
        <w:t>replace</w:t>
      </w:r>
      <w:r w:rsidRPr="001962BC">
        <w:rPr>
          <w:rFonts w:hint="eastAsia"/>
        </w:rPr>
        <w:t>一条数据</w:t>
      </w:r>
    </w:p>
    <w:p w:rsidR="001962BC" w:rsidRPr="001962BC" w:rsidRDefault="001962BC" w:rsidP="001962BC">
      <w:r w:rsidRPr="001962BC">
        <w:rPr>
          <w:rFonts w:hint="eastAsia"/>
        </w:rPr>
        <w:t>4.</w:t>
      </w:r>
      <w:r w:rsidRPr="001962BC">
        <w:rPr>
          <w:rFonts w:hint="eastAsia"/>
        </w:rPr>
        <w:t>检查</w:t>
      </w:r>
      <w:r w:rsidRPr="001962BC">
        <w:t>remove</w:t>
      </w:r>
      <w:r w:rsidRPr="001962BC">
        <w:rPr>
          <w:rFonts w:hint="eastAsia"/>
        </w:rPr>
        <w:t>后是否还能获取数据</w:t>
      </w:r>
    </w:p>
    <w:p w:rsidR="001962BC" w:rsidRPr="001962BC" w:rsidRDefault="001962BC" w:rsidP="001962BC">
      <w:r w:rsidRPr="001962BC">
        <w:rPr>
          <w:rFonts w:hint="eastAsia"/>
        </w:rPr>
        <w:t>5.</w:t>
      </w:r>
      <w:r w:rsidRPr="001962BC">
        <w:rPr>
          <w:rFonts w:hint="eastAsia"/>
        </w:rPr>
        <w:t>检查</w:t>
      </w:r>
      <w:r w:rsidRPr="001962BC">
        <w:t>replace</w:t>
      </w:r>
      <w:r w:rsidRPr="001962BC">
        <w:rPr>
          <w:rFonts w:hint="eastAsia"/>
        </w:rPr>
        <w:t>后数据是否一致</w:t>
      </w:r>
    </w:p>
    <w:p w:rsidR="001962BC" w:rsidRPr="001962BC" w:rsidRDefault="001962BC" w:rsidP="001962BC"/>
    <w:p w:rsidR="001962BC" w:rsidRPr="001962BC" w:rsidRDefault="001962BC" w:rsidP="001962BC">
      <w:r w:rsidRPr="001962BC">
        <w:rPr>
          <w:rFonts w:hint="eastAsia"/>
        </w:rPr>
        <w:lastRenderedPageBreak/>
        <w:t>性能测试：</w:t>
      </w:r>
    </w:p>
    <w:p w:rsidR="001962BC" w:rsidRPr="001962BC" w:rsidRDefault="001962BC" w:rsidP="001962BC">
      <w:r w:rsidRPr="001962BC">
        <w:rPr>
          <w:rFonts w:hint="eastAsia"/>
        </w:rPr>
        <w:t>1.</w:t>
      </w:r>
      <w:r w:rsidRPr="001962BC">
        <w:rPr>
          <w:rFonts w:hint="eastAsia"/>
        </w:rPr>
        <w:t>随机写</w:t>
      </w:r>
      <w:r w:rsidRPr="001962BC">
        <w:t>nrec</w:t>
      </w:r>
      <w:r w:rsidRPr="001962BC">
        <w:rPr>
          <w:rFonts w:hint="eastAsia"/>
        </w:rPr>
        <w:t>条记录</w:t>
      </w:r>
    </w:p>
    <w:p w:rsidR="001962BC" w:rsidRPr="001962BC" w:rsidRDefault="001962BC" w:rsidP="001962BC">
      <w:r w:rsidRPr="001962BC">
        <w:rPr>
          <w:rFonts w:hint="eastAsia"/>
        </w:rPr>
        <w:t>2.</w:t>
      </w:r>
      <w:r w:rsidRPr="001962BC">
        <w:rPr>
          <w:rFonts w:hint="eastAsia"/>
        </w:rPr>
        <w:t>随机读</w:t>
      </w:r>
      <w:r w:rsidRPr="001962BC">
        <w:t>nrec</w:t>
      </w:r>
      <w:r w:rsidRPr="001962BC">
        <w:rPr>
          <w:rFonts w:hint="eastAsia"/>
        </w:rPr>
        <w:t>条记录</w:t>
      </w:r>
    </w:p>
    <w:p w:rsidR="001962BC" w:rsidRPr="001962BC" w:rsidRDefault="001962BC" w:rsidP="001962BC">
      <w:r w:rsidRPr="001962BC">
        <w:rPr>
          <w:rFonts w:hint="eastAsia"/>
        </w:rPr>
        <w:t>3.</w:t>
      </w:r>
      <w:r w:rsidRPr="001962BC">
        <w:rPr>
          <w:rFonts w:hint="eastAsia"/>
        </w:rPr>
        <w:t>执行下面的循环</w:t>
      </w:r>
      <w:r w:rsidRPr="001962BC">
        <w:rPr>
          <w:rFonts w:hint="eastAsia"/>
        </w:rPr>
        <w:t>nrec</w:t>
      </w:r>
      <w:r w:rsidRPr="001962BC">
        <w:rPr>
          <w:rFonts w:hint="eastAsia"/>
        </w:rPr>
        <w:t>×</w:t>
      </w:r>
      <w:r w:rsidRPr="001962BC">
        <w:rPr>
          <w:rFonts w:hint="eastAsia"/>
        </w:rPr>
        <w:t>5</w:t>
      </w:r>
      <w:r w:rsidRPr="001962BC">
        <w:rPr>
          <w:rFonts w:hint="eastAsia"/>
        </w:rPr>
        <w:t>次：</w:t>
      </w:r>
      <w:r w:rsidRPr="001962BC">
        <w:rPr>
          <w:rFonts w:hint="eastAsia"/>
        </w:rPr>
        <w:t xml:space="preserve"> </w:t>
      </w:r>
    </w:p>
    <w:p w:rsidR="001962BC" w:rsidRPr="001962BC" w:rsidRDefault="001962BC" w:rsidP="001962BC">
      <w:r w:rsidRPr="001962BC">
        <w:rPr>
          <w:rFonts w:hint="eastAsia"/>
        </w:rPr>
        <w:tab/>
        <w:t xml:space="preserve">(a) </w:t>
      </w:r>
      <w:r w:rsidRPr="001962BC">
        <w:rPr>
          <w:rFonts w:hint="eastAsia"/>
        </w:rPr>
        <w:t>随机读一条记录</w:t>
      </w:r>
    </w:p>
    <w:p w:rsidR="001962BC" w:rsidRPr="001962BC" w:rsidRDefault="001962BC" w:rsidP="001962BC">
      <w:r w:rsidRPr="001962BC">
        <w:rPr>
          <w:rFonts w:hint="eastAsia"/>
        </w:rPr>
        <w:tab/>
        <w:t xml:space="preserve">(b) </w:t>
      </w:r>
      <w:r w:rsidRPr="001962BC">
        <w:rPr>
          <w:rFonts w:hint="eastAsia"/>
        </w:rPr>
        <w:t>每循环</w:t>
      </w:r>
      <w:r w:rsidRPr="001962BC">
        <w:rPr>
          <w:rFonts w:hint="eastAsia"/>
        </w:rPr>
        <w:t>37</w:t>
      </w:r>
      <w:r w:rsidRPr="001962BC">
        <w:rPr>
          <w:rFonts w:hint="eastAsia"/>
        </w:rPr>
        <w:t>次，随机删除一条记录</w:t>
      </w:r>
    </w:p>
    <w:p w:rsidR="001962BC" w:rsidRPr="001962BC" w:rsidRDefault="001962BC" w:rsidP="001962BC">
      <w:r w:rsidRPr="001962BC">
        <w:rPr>
          <w:rFonts w:hint="eastAsia"/>
        </w:rPr>
        <w:tab/>
        <w:t xml:space="preserve">(c) </w:t>
      </w:r>
      <w:r w:rsidRPr="001962BC">
        <w:rPr>
          <w:rFonts w:hint="eastAsia"/>
        </w:rPr>
        <w:t>每循环</w:t>
      </w:r>
      <w:r w:rsidRPr="001962BC">
        <w:rPr>
          <w:rFonts w:hint="eastAsia"/>
        </w:rPr>
        <w:t>11</w:t>
      </w:r>
      <w:r w:rsidRPr="001962BC">
        <w:rPr>
          <w:rFonts w:hint="eastAsia"/>
        </w:rPr>
        <w:t>次，随机添加一条记录并读取这条记录</w:t>
      </w:r>
    </w:p>
    <w:p w:rsidR="001962BC" w:rsidRPr="001962BC" w:rsidRDefault="001962BC" w:rsidP="001962BC">
      <w:r w:rsidRPr="001962BC">
        <w:rPr>
          <w:rFonts w:hint="eastAsia"/>
        </w:rPr>
        <w:tab/>
        <w:t xml:space="preserve">(d) </w:t>
      </w:r>
      <w:r w:rsidRPr="001962BC">
        <w:rPr>
          <w:rFonts w:hint="eastAsia"/>
        </w:rPr>
        <w:t>每循环</w:t>
      </w:r>
      <w:r w:rsidRPr="001962BC">
        <w:rPr>
          <w:rFonts w:hint="eastAsia"/>
        </w:rPr>
        <w:t>17</w:t>
      </w:r>
      <w:r w:rsidRPr="001962BC">
        <w:rPr>
          <w:rFonts w:hint="eastAsia"/>
        </w:rPr>
        <w:t>次，随机替换一条记录为新记录</w:t>
      </w:r>
    </w:p>
    <w:p w:rsidR="00C027F1" w:rsidRDefault="001962BC" w:rsidP="00146E59">
      <w:r w:rsidRPr="001962BC">
        <w:rPr>
          <w:rFonts w:hint="eastAsia"/>
        </w:rPr>
        <w:t>4.</w:t>
      </w:r>
      <w:r w:rsidRPr="001962BC">
        <w:rPr>
          <w:rFonts w:hint="eastAsia"/>
        </w:rPr>
        <w:t>删除所有记录，每删除一条记录，随机查找</w:t>
      </w:r>
      <w:r w:rsidRPr="001962BC">
        <w:rPr>
          <w:rFonts w:hint="eastAsia"/>
        </w:rPr>
        <w:t>10</w:t>
      </w:r>
      <w:r w:rsidRPr="001962BC">
        <w:rPr>
          <w:rFonts w:hint="eastAsia"/>
        </w:rPr>
        <w:t>条记录</w:t>
      </w:r>
    </w:p>
    <w:p w:rsidR="00CA6CFA" w:rsidRDefault="00CA6CFA" w:rsidP="00146E59"/>
    <w:p w:rsidR="00CA6CFA" w:rsidRDefault="00CA6CFA" w:rsidP="00146E59"/>
    <w:p w:rsidR="008072B2" w:rsidRPr="00146E59" w:rsidRDefault="008072B2" w:rsidP="00146E59">
      <w:pPr>
        <w:rPr>
          <w:rFonts w:hint="eastAsia"/>
        </w:rPr>
      </w:pPr>
    </w:p>
    <w:p w:rsidR="00BE601E" w:rsidRDefault="002F3C46" w:rsidP="00BE601E">
      <w:pPr>
        <w:pStyle w:val="1"/>
      </w:pPr>
      <w:r>
        <w:rPr>
          <w:rFonts w:hint="eastAsia"/>
        </w:rPr>
        <w:t>性能分析</w:t>
      </w:r>
    </w:p>
    <w:p w:rsidR="001962BC" w:rsidRPr="00C027F1" w:rsidRDefault="001962BC" w:rsidP="00C027F1">
      <w:r w:rsidRPr="00C027F1">
        <w:rPr>
          <w:rFonts w:hint="eastAsia"/>
        </w:rPr>
        <w:t>对于百万级别的插入和查找操作，</w:t>
      </w:r>
      <w:r w:rsidRPr="00C027F1">
        <w:t>B+</w:t>
      </w:r>
      <w:r w:rsidRPr="00C027F1">
        <w:rPr>
          <w:rFonts w:hint="eastAsia"/>
        </w:rPr>
        <w:t>树的效率很高。这是由于</w:t>
      </w:r>
      <w:r w:rsidRPr="00C027F1">
        <w:t>degree</w:t>
      </w:r>
      <w:r w:rsidRPr="00C027F1">
        <w:rPr>
          <w:rFonts w:hint="eastAsia"/>
        </w:rPr>
        <w:t>足够大，使得树的</w:t>
      </w:r>
      <w:r w:rsidRPr="00C027F1">
        <w:t>level</w:t>
      </w:r>
      <w:r w:rsidRPr="00C027F1">
        <w:rPr>
          <w:rFonts w:hint="eastAsia"/>
        </w:rPr>
        <w:t>非常低，最多不超过</w:t>
      </w:r>
      <w:r w:rsidRPr="00C027F1">
        <w:t>6</w:t>
      </w:r>
      <w:r w:rsidRPr="00C027F1">
        <w:rPr>
          <w:rFonts w:hint="eastAsia"/>
        </w:rPr>
        <w:t>。本测试采用</w:t>
      </w:r>
      <w:r w:rsidRPr="00C027F1">
        <w:t>degree</w:t>
      </w:r>
      <w:r w:rsidRPr="00C027F1">
        <w:rPr>
          <w:rFonts w:hint="eastAsia"/>
        </w:rPr>
        <w:t>为</w:t>
      </w:r>
      <w:r w:rsidRPr="00C027F1">
        <w:t>16</w:t>
      </w:r>
      <w:r w:rsidRPr="00C027F1">
        <w:rPr>
          <w:rFonts w:hint="eastAsia"/>
        </w:rPr>
        <w:t>，则最多</w:t>
      </w:r>
      <w:r w:rsidRPr="00C027F1">
        <w:t>15</w:t>
      </w:r>
      <w:r w:rsidRPr="00C027F1">
        <w:rPr>
          <w:rFonts w:hint="eastAsia"/>
        </w:rPr>
        <w:t>个孩子，</w:t>
      </w:r>
      <w:r w:rsidRPr="00C027F1">
        <w:t>15^6=11400000</w:t>
      </w:r>
      <w:r w:rsidRPr="00C027F1">
        <w:rPr>
          <w:rFonts w:hint="eastAsia"/>
        </w:rPr>
        <w:t>，</w:t>
      </w:r>
      <w:r w:rsidRPr="00C027F1">
        <w:t>绝对不会超过</w:t>
      </w:r>
      <w:r w:rsidRPr="00C027F1">
        <w:rPr>
          <w:rFonts w:hint="eastAsia"/>
        </w:rPr>
        <w:t>6</w:t>
      </w:r>
      <w:r w:rsidRPr="00C027F1">
        <w:rPr>
          <w:rFonts w:hint="eastAsia"/>
        </w:rPr>
        <w:t>层。</w:t>
      </w:r>
    </w:p>
    <w:p w:rsidR="001962BC" w:rsidRPr="00C027F1" w:rsidRDefault="001962BC" w:rsidP="00C027F1">
      <w:r w:rsidRPr="00C027F1">
        <w:t>对每层访问最多进行</w:t>
      </w:r>
      <w:r w:rsidRPr="00C027F1">
        <w:rPr>
          <w:rFonts w:hint="eastAsia"/>
        </w:rPr>
        <w:t>1</w:t>
      </w:r>
      <w:r w:rsidRPr="00C027F1">
        <w:t>5</w:t>
      </w:r>
      <w:r w:rsidRPr="00C027F1">
        <w:t>次字符串比较</w:t>
      </w:r>
      <w:r w:rsidRPr="00C027F1">
        <w:rPr>
          <w:rFonts w:hint="eastAsia"/>
        </w:rPr>
        <w:t>，从而访问索引最多需</w:t>
      </w:r>
      <w:r w:rsidRPr="00C027F1">
        <w:t>6*15=90</w:t>
      </w:r>
      <w:r w:rsidRPr="00C027F1">
        <w:rPr>
          <w:rFonts w:hint="eastAsia"/>
        </w:rPr>
        <w:t>次字符串比较，又因为目标记录位于每个孩子的概率相同，所以平均下来需</w:t>
      </w:r>
      <w:r w:rsidRPr="00C027F1">
        <w:t>6*</w:t>
      </w:r>
      <w:r w:rsidRPr="00C027F1">
        <w:t>（</w:t>
      </w:r>
      <w:r w:rsidRPr="00C027F1">
        <w:t>15*16/2</w:t>
      </w:r>
      <w:r w:rsidRPr="00C027F1">
        <w:rPr>
          <w:rFonts w:hint="eastAsia"/>
        </w:rPr>
        <w:t>）</w:t>
      </w:r>
      <w:r w:rsidRPr="00C027F1">
        <w:t>/15=48</w:t>
      </w:r>
      <w:r w:rsidRPr="00C027F1">
        <w:rPr>
          <w:rFonts w:hint="eastAsia"/>
        </w:rPr>
        <w:t>次字符串比较，（实际中比这个要小）</w:t>
      </w:r>
      <w:r w:rsidR="008072B2">
        <w:rPr>
          <w:rFonts w:hint="eastAsia"/>
        </w:rPr>
        <w:t>忽略指针读写所花费的时间，这样操作下来</w:t>
      </w:r>
      <w:r w:rsidRPr="00C027F1">
        <w:rPr>
          <w:rFonts w:hint="eastAsia"/>
        </w:rPr>
        <w:t>是很快的</w:t>
      </w:r>
      <w:r w:rsidR="00C027F1" w:rsidRPr="00C027F1">
        <w:rPr>
          <w:rFonts w:hint="eastAsia"/>
        </w:rPr>
        <w:t>。</w:t>
      </w:r>
    </w:p>
    <w:p w:rsidR="001962BC" w:rsidRPr="00C027F1" w:rsidRDefault="001962BC" w:rsidP="00C027F1">
      <w:r w:rsidRPr="00C027F1">
        <w:t>store</w:t>
      </w:r>
      <w:r w:rsidRPr="00C027F1">
        <w:rPr>
          <w:rFonts w:hint="eastAsia"/>
        </w:rPr>
        <w:t>操作花费时间约为</w:t>
      </w:r>
      <w:r w:rsidRPr="00C027F1">
        <w:t>fetch</w:t>
      </w:r>
      <w:r w:rsidRPr="00C027F1">
        <w:rPr>
          <w:rFonts w:hint="eastAsia"/>
        </w:rPr>
        <w:t>操作的</w:t>
      </w:r>
      <w:r w:rsidRPr="00C027F1">
        <w:t>1.5</w:t>
      </w:r>
      <w:r w:rsidRPr="00C027F1">
        <w:rPr>
          <w:rFonts w:hint="eastAsia"/>
        </w:rPr>
        <w:t>倍</w:t>
      </w:r>
      <w:r w:rsidR="00C027F1" w:rsidRPr="00C027F1">
        <w:rPr>
          <w:rFonts w:hint="eastAsia"/>
        </w:rPr>
        <w:t>，</w:t>
      </w:r>
      <w:r w:rsidRPr="00C027F1">
        <w:rPr>
          <w:rFonts w:hint="eastAsia"/>
        </w:rPr>
        <w:t>这是由于除了找出数据的位置，还需要对硬盘进行读写而产生的花费</w:t>
      </w:r>
      <w:r w:rsidR="00C027F1" w:rsidRPr="00C027F1">
        <w:rPr>
          <w:rFonts w:hint="eastAsia"/>
        </w:rPr>
        <w:t>；</w:t>
      </w:r>
      <w:r w:rsidRPr="00C027F1">
        <w:t>Part4</w:t>
      </w:r>
      <w:r w:rsidRPr="00C027F1">
        <w:rPr>
          <w:rFonts w:hint="eastAsia"/>
        </w:rPr>
        <w:t>花费时间约为</w:t>
      </w:r>
      <w:r w:rsidRPr="00C027F1">
        <w:t>Part3</w:t>
      </w:r>
      <w:r w:rsidRPr="00C027F1">
        <w:rPr>
          <w:rFonts w:hint="eastAsia"/>
        </w:rPr>
        <w:t>的两倍，这是由于前者</w:t>
      </w:r>
      <w:r w:rsidRPr="00C027F1">
        <w:t>fetch</w:t>
      </w:r>
      <w:r w:rsidRPr="00C027F1">
        <w:rPr>
          <w:rFonts w:hint="eastAsia"/>
        </w:rPr>
        <w:t>的次数约为后者的两倍</w:t>
      </w:r>
      <w:r w:rsidR="00C027F1" w:rsidRPr="00C027F1">
        <w:rPr>
          <w:rFonts w:hint="eastAsia"/>
        </w:rPr>
        <w:t>。</w:t>
      </w:r>
      <w:r w:rsidR="008072B2">
        <w:rPr>
          <w:rFonts w:hint="eastAsia"/>
        </w:rPr>
        <w:t>对于</w:t>
      </w:r>
      <w:r w:rsidR="008072B2">
        <w:rPr>
          <w:rFonts w:hint="eastAsia"/>
        </w:rPr>
        <w:t>replace</w:t>
      </w:r>
      <w:r w:rsidR="008072B2">
        <w:rPr>
          <w:rFonts w:hint="eastAsia"/>
        </w:rPr>
        <w:t>操作，所花费的时间基本等同于</w:t>
      </w:r>
      <w:r w:rsidR="008072B2">
        <w:rPr>
          <w:rFonts w:hint="eastAsia"/>
        </w:rPr>
        <w:t>store</w:t>
      </w:r>
      <w:r w:rsidR="008072B2">
        <w:rPr>
          <w:rFonts w:hint="eastAsia"/>
        </w:rPr>
        <w:t>；对于</w:t>
      </w:r>
      <w:r w:rsidR="008072B2">
        <w:rPr>
          <w:rFonts w:hint="eastAsia"/>
        </w:rPr>
        <w:t>remove</w:t>
      </w:r>
      <w:r w:rsidR="008072B2">
        <w:rPr>
          <w:rFonts w:hint="eastAsia"/>
        </w:rPr>
        <w:t>操作，因为不需要对数据文件进行操作，只需要修改</w:t>
      </w:r>
      <w:r w:rsidR="008072B2">
        <w:rPr>
          <w:rFonts w:hint="eastAsia"/>
        </w:rPr>
        <w:t>index</w:t>
      </w:r>
      <w:r w:rsidR="008072B2">
        <w:rPr>
          <w:rFonts w:hint="eastAsia"/>
        </w:rPr>
        <w:t>，和</w:t>
      </w:r>
      <w:r w:rsidR="008072B2">
        <w:rPr>
          <w:rFonts w:hint="eastAsia"/>
        </w:rPr>
        <w:t>fetch</w:t>
      </w:r>
      <w:r w:rsidR="008072B2">
        <w:rPr>
          <w:rFonts w:hint="eastAsia"/>
        </w:rPr>
        <w:t>的时间基本持平。</w:t>
      </w:r>
    </w:p>
    <w:p w:rsidR="001962BC" w:rsidRPr="00C027F1" w:rsidRDefault="001962BC" w:rsidP="00C027F1">
      <w:r w:rsidRPr="00C027F1">
        <w:rPr>
          <w:rFonts w:hint="eastAsia"/>
        </w:rPr>
        <w:t>当</w:t>
      </w:r>
      <w:r w:rsidRPr="00C027F1">
        <w:t>nrec=1000000</w:t>
      </w:r>
      <w:r w:rsidRPr="00C027F1">
        <w:rPr>
          <w:rFonts w:hint="eastAsia"/>
        </w:rPr>
        <w:t>时，总时间约</w:t>
      </w:r>
      <w:r w:rsidRPr="00C027F1">
        <w:t>130</w:t>
      </w:r>
      <w:r w:rsidRPr="00C027F1">
        <w:rPr>
          <w:rFonts w:hint="eastAsia"/>
        </w:rPr>
        <w:t>秒，共进行</w:t>
      </w:r>
      <w:r w:rsidRPr="00C027F1">
        <w:t>1450000</w:t>
      </w:r>
      <w:r w:rsidRPr="00C027F1">
        <w:rPr>
          <w:rFonts w:hint="eastAsia"/>
        </w:rPr>
        <w:t>次</w:t>
      </w:r>
      <w:r w:rsidRPr="00C027F1">
        <w:t>store</w:t>
      </w:r>
      <w:r w:rsidRPr="00C027F1">
        <w:rPr>
          <w:rFonts w:hint="eastAsia"/>
        </w:rPr>
        <w:t>，</w:t>
      </w:r>
      <w:r w:rsidRPr="00C027F1">
        <w:t>20000000</w:t>
      </w:r>
      <w:r w:rsidRPr="00C027F1">
        <w:rPr>
          <w:rFonts w:hint="eastAsia"/>
        </w:rPr>
        <w:t>次</w:t>
      </w:r>
      <w:r w:rsidRPr="00C027F1">
        <w:t>fetch</w:t>
      </w:r>
      <w:r w:rsidRPr="00C027F1">
        <w:rPr>
          <w:rFonts w:hint="eastAsia"/>
        </w:rPr>
        <w:t>，</w:t>
      </w:r>
      <w:r w:rsidRPr="00C027F1">
        <w:t>1500000</w:t>
      </w:r>
      <w:r w:rsidRPr="00C027F1">
        <w:rPr>
          <w:rFonts w:hint="eastAsia"/>
        </w:rPr>
        <w:t>次</w:t>
      </w:r>
      <w:r w:rsidRPr="00C027F1">
        <w:t>remove</w:t>
      </w:r>
      <w:r w:rsidRPr="00C027F1">
        <w:rPr>
          <w:rFonts w:hint="eastAsia"/>
        </w:rPr>
        <w:t>，</w:t>
      </w:r>
      <w:r w:rsidRPr="00C027F1">
        <w:t>300000</w:t>
      </w:r>
      <w:r w:rsidRPr="00C027F1">
        <w:rPr>
          <w:rFonts w:hint="eastAsia"/>
        </w:rPr>
        <w:t>次</w:t>
      </w:r>
      <w:r w:rsidRPr="00C027F1">
        <w:t>replace</w:t>
      </w:r>
      <w:r w:rsidR="00C027F1" w:rsidRPr="00C027F1">
        <w:rPr>
          <w:rFonts w:hint="eastAsia"/>
        </w:rPr>
        <w:t>。</w:t>
      </w:r>
    </w:p>
    <w:p w:rsidR="00C027F1" w:rsidRDefault="00C027F1" w:rsidP="001962BC">
      <w:r w:rsidRPr="00C027F1">
        <w:rPr>
          <w:noProof/>
        </w:rPr>
        <w:drawing>
          <wp:anchor distT="0" distB="0" distL="114300" distR="114300" simplePos="0" relativeHeight="251659264" behindDoc="0" locked="0" layoutInCell="1" allowOverlap="1" wp14:anchorId="76C908BB" wp14:editId="1960F7E1">
            <wp:simplePos x="0" y="0"/>
            <wp:positionH relativeFrom="margin">
              <wp:align>center</wp:align>
            </wp:positionH>
            <wp:positionV relativeFrom="paragraph">
              <wp:posOffset>51172</wp:posOffset>
            </wp:positionV>
            <wp:extent cx="4804410" cy="3622675"/>
            <wp:effectExtent l="0" t="0" r="0" b="0"/>
            <wp:wrapSquare wrapText="bothSides"/>
            <wp:docPr id="32" name="图片 32" descr="F:\Users\Kevin Tian\BaiduYun\Docs\数据结构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Kevin Tian\BaiduYun\Docs\数据结构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8" t="8064" r="10161" b="5089"/>
                    <a:stretch/>
                  </pic:blipFill>
                  <pic:spPr bwMode="auto">
                    <a:xfrm>
                      <a:off x="0" y="0"/>
                      <a:ext cx="48044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Default="00C027F1" w:rsidP="001962BC"/>
    <w:p w:rsidR="00C027F1" w:rsidRPr="001962BC" w:rsidRDefault="00C027F1" w:rsidP="001962BC"/>
    <w:p w:rsidR="00C027F1" w:rsidRPr="00C027F1" w:rsidRDefault="001962BC" w:rsidP="00C027F1">
      <w:r w:rsidRPr="00C027F1">
        <w:rPr>
          <w:rFonts w:hint="eastAsia"/>
        </w:rPr>
        <w:lastRenderedPageBreak/>
        <w:t>索引文件大小约为</w:t>
      </w:r>
      <w:r w:rsidRPr="00C027F1">
        <w:t>40MB</w:t>
      </w:r>
      <w:r w:rsidRPr="00C027F1">
        <w:rPr>
          <w:rFonts w:hint="eastAsia"/>
        </w:rPr>
        <w:t>，数据文件大小约为</w:t>
      </w:r>
      <w:r w:rsidRPr="00C027F1">
        <w:t>250MB</w:t>
      </w:r>
      <w:r w:rsidRPr="00C027F1">
        <w:rPr>
          <w:rFonts w:hint="eastAsia"/>
        </w:rPr>
        <w:t>，这是由</w:t>
      </w:r>
      <w:r w:rsidRPr="00C027F1">
        <w:t>randkey()</w:t>
      </w:r>
      <w:r w:rsidRPr="00C027F1">
        <w:rPr>
          <w:rFonts w:hint="eastAsia"/>
        </w:rPr>
        <w:t>和</w:t>
      </w:r>
      <w:r w:rsidRPr="00C027F1">
        <w:t>randdata()</w:t>
      </w:r>
      <w:r w:rsidRPr="00C027F1">
        <w:rPr>
          <w:rFonts w:hint="eastAsia"/>
        </w:rPr>
        <w:t>函数生成字符串大小决定的</w:t>
      </w:r>
      <w:r w:rsidR="00C027F1" w:rsidRPr="00C027F1">
        <w:rPr>
          <w:rFonts w:hint="eastAsia"/>
        </w:rPr>
        <w:t>。因为数据量不大，索引文件可以全部存到内存里，这也就导致</w:t>
      </w:r>
      <w:r w:rsidR="00C027F1" w:rsidRPr="00C027F1">
        <w:rPr>
          <w:rFonts w:hint="eastAsia"/>
        </w:rPr>
        <w:t>B</w:t>
      </w:r>
      <w:r w:rsidR="00C027F1" w:rsidRPr="00C027F1">
        <w:t>+</w:t>
      </w:r>
      <w:r w:rsidR="00C027F1" w:rsidRPr="00C027F1">
        <w:t>树对于磁盘读写的优势体现不出来</w:t>
      </w:r>
      <w:r w:rsidR="00C027F1" w:rsidRPr="00C027F1">
        <w:rPr>
          <w:rFonts w:hint="eastAsia"/>
        </w:rPr>
        <w:t>。</w:t>
      </w:r>
      <w:r w:rsidR="00C027F1" w:rsidRPr="00C027F1">
        <w:t>最终从图上可以看出</w:t>
      </w:r>
      <w:r w:rsidR="00C027F1" w:rsidRPr="00C027F1">
        <w:rPr>
          <w:rFonts w:hint="eastAsia"/>
        </w:rPr>
        <w:t>，</w:t>
      </w:r>
      <w:r w:rsidRPr="00C027F1">
        <w:rPr>
          <w:rFonts w:hint="eastAsia"/>
        </w:rPr>
        <w:t>总时间随着数据规模的增长呈近似线性的增长</w:t>
      </w:r>
      <w:r w:rsidR="00C027F1" w:rsidRPr="00C027F1">
        <w:rPr>
          <w:rFonts w:hint="eastAsia"/>
        </w:rPr>
        <w:t>。</w:t>
      </w:r>
    </w:p>
    <w:p w:rsidR="00CA6CFA" w:rsidRDefault="001962BC" w:rsidP="00C027F1">
      <w:r w:rsidRPr="00C027F1">
        <w:rPr>
          <w:rFonts w:hint="eastAsia"/>
        </w:rPr>
        <w:t>当数据量达到某些临界值，每次操作所花费的时间略有增长</w:t>
      </w:r>
      <w:r w:rsidR="00C027F1">
        <w:rPr>
          <w:rFonts w:hint="eastAsia"/>
        </w:rPr>
        <w:t>。</w:t>
      </w:r>
      <w:r w:rsidR="00CA6CFA" w:rsidRPr="00C027F1">
        <w:rPr>
          <w:rFonts w:hint="eastAsia"/>
        </w:rPr>
        <w:t>一方面，这是由于</w:t>
      </w:r>
      <w:r w:rsidR="00CA6CFA" w:rsidRPr="00C027F1">
        <w:t>B+</w:t>
      </w:r>
      <w:r w:rsidR="00CA6CFA" w:rsidRPr="00C027F1">
        <w:rPr>
          <w:rFonts w:hint="eastAsia"/>
        </w:rPr>
        <w:t>树中节点数增加引起的开销</w:t>
      </w:r>
      <w:r w:rsidR="00CA6CFA">
        <w:rPr>
          <w:rFonts w:hint="eastAsia"/>
        </w:rPr>
        <w:t>，但因为访问节点的次数没有显著增长（从</w:t>
      </w:r>
      <w:r w:rsidR="00CA6CFA">
        <w:rPr>
          <w:rFonts w:hint="eastAsia"/>
        </w:rPr>
        <w:t>0</w:t>
      </w:r>
      <w:r w:rsidR="00CA6CFA">
        <w:rPr>
          <w:rFonts w:hint="eastAsia"/>
        </w:rPr>
        <w:t>到</w:t>
      </w:r>
      <w:r w:rsidR="00CA6CFA">
        <w:rPr>
          <w:rFonts w:hint="eastAsia"/>
        </w:rPr>
        <w:t>48</w:t>
      </w:r>
      <w:r w:rsidR="00CA6CFA">
        <w:rPr>
          <w:rFonts w:hint="eastAsia"/>
        </w:rPr>
        <w:t>），而索引存在内存里，层数增加带来的访问消耗几乎可以忽略不计，所以效果不显著。</w:t>
      </w:r>
    </w:p>
    <w:p w:rsidR="00CA6CFA" w:rsidRDefault="00C027F1" w:rsidP="00C027F1">
      <w:r>
        <w:rPr>
          <w:rFonts w:hint="eastAsia"/>
        </w:rPr>
        <w:t>若是将索引存到磁盘上，</w:t>
      </w:r>
      <w:r w:rsidR="00CA6CFA">
        <w:rPr>
          <w:rFonts w:hint="eastAsia"/>
        </w:rPr>
        <w:t>每增加一层就会带来对磁盘的一次额外访问，而磁盘访问速度明显比内存要慢，</w:t>
      </w:r>
      <w:r>
        <w:rPr>
          <w:rFonts w:hint="eastAsia"/>
        </w:rPr>
        <w:t>增长应该会比较明显。</w:t>
      </w:r>
    </w:p>
    <w:p w:rsidR="001962BC" w:rsidRDefault="00C027F1" w:rsidP="00C027F1">
      <w:r>
        <w:rPr>
          <w:rFonts w:hint="eastAsia"/>
        </w:rPr>
        <w:t>另一方面，当</w:t>
      </w:r>
      <w:r w:rsidR="001962BC" w:rsidRPr="00C027F1">
        <w:rPr>
          <w:rFonts w:hint="eastAsia"/>
        </w:rPr>
        <w:t>数据库</w:t>
      </w:r>
      <w:r>
        <w:rPr>
          <w:rFonts w:hint="eastAsia"/>
        </w:rPr>
        <w:t>足够大时，定期对数据库</w:t>
      </w:r>
      <w:r w:rsidR="001962BC" w:rsidRPr="00C027F1">
        <w:rPr>
          <w:rFonts w:hint="eastAsia"/>
        </w:rPr>
        <w:t>进行刷新</w:t>
      </w:r>
      <w:r>
        <w:rPr>
          <w:rFonts w:hint="eastAsia"/>
        </w:rPr>
        <w:t>，清楚冗余信息，也会带来开销。</w:t>
      </w:r>
    </w:p>
    <w:p w:rsidR="008072B2" w:rsidRDefault="008072B2" w:rsidP="00C027F1"/>
    <w:p w:rsidR="008072B2" w:rsidRDefault="008072B2" w:rsidP="00C027F1">
      <w:r>
        <w:rPr>
          <w:rFonts w:hint="eastAsia"/>
        </w:rPr>
        <w:t>B+</w:t>
      </w:r>
      <w:r>
        <w:rPr>
          <w:rFonts w:hint="eastAsia"/>
        </w:rPr>
        <w:t>树的优势在于，当树存在磁盘上时，比其他数据结构对磁盘的访问次数少很多，且树的结构非常稳定。因此，若数据量很大，索引文件不能存在内存里时，使用</w:t>
      </w:r>
      <w:r>
        <w:rPr>
          <w:rFonts w:hint="eastAsia"/>
        </w:rPr>
        <w:t>B+</w:t>
      </w:r>
      <w:r>
        <w:rPr>
          <w:rFonts w:hint="eastAsia"/>
        </w:rPr>
        <w:t>树的效果就体现出来了。</w:t>
      </w:r>
    </w:p>
    <w:p w:rsidR="008072B2" w:rsidRPr="008072B2" w:rsidRDefault="008072B2" w:rsidP="00C027F1">
      <w:pPr>
        <w:rPr>
          <w:rFonts w:hint="eastAsia"/>
        </w:rPr>
      </w:pPr>
      <w:r>
        <w:t>和二叉树相比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+</w:t>
      </w:r>
      <w:r>
        <w:t>树进行的</w:t>
      </w:r>
      <w:r>
        <w:rPr>
          <w:rFonts w:hint="eastAsia"/>
        </w:rPr>
        <w:t>48</w:t>
      </w:r>
      <w:r>
        <w:rPr>
          <w:rFonts w:hint="eastAsia"/>
        </w:rPr>
        <w:t>次字符串比较，二叉树可以存储</w:t>
      </w:r>
      <w:r>
        <w:rPr>
          <w:rFonts w:hint="eastAsia"/>
        </w:rPr>
        <w:t>2</w:t>
      </w:r>
      <w:r>
        <w:rPr>
          <w:vertAlign w:val="superscript"/>
        </w:rPr>
        <w:t>48</w:t>
      </w:r>
      <w:r>
        <w:rPr>
          <w:rFonts w:hint="eastAsia"/>
        </w:rPr>
        <w:t>=</w:t>
      </w:r>
      <w:r>
        <w:t>2.8</w:t>
      </w:r>
      <w:r>
        <w:rPr>
          <w:rFonts w:hint="eastAsia"/>
        </w:rPr>
        <w:t>*</w:t>
      </w:r>
      <w:r>
        <w:t>10</w:t>
      </w:r>
      <w:r>
        <w:rPr>
          <w:vertAlign w:val="superscript"/>
        </w:rPr>
        <w:t>14</w:t>
      </w:r>
      <w:r>
        <w:t>条数据</w:t>
      </w:r>
      <w:r>
        <w:rPr>
          <w:rFonts w:hint="eastAsia"/>
        </w:rPr>
        <w:t>，</w:t>
      </w:r>
      <w:r>
        <w:t>远大于</w:t>
      </w:r>
      <w:r>
        <w:t>degree</w:t>
      </w:r>
      <w:r>
        <w:t>为</w:t>
      </w:r>
      <w:r>
        <w:rPr>
          <w:rFonts w:hint="eastAsia"/>
        </w:rPr>
        <w:t>16</w:t>
      </w:r>
      <w:r>
        <w:rPr>
          <w:rFonts w:hint="eastAsia"/>
        </w:rPr>
        <w:t>的</w:t>
      </w:r>
      <w:r>
        <w:rPr>
          <w:rFonts w:hint="eastAsia"/>
        </w:rPr>
        <w:t>B+</w:t>
      </w:r>
      <w:r>
        <w:rPr>
          <w:rFonts w:hint="eastAsia"/>
        </w:rPr>
        <w:t>树能存储的</w:t>
      </w:r>
      <w:r>
        <w:rPr>
          <w:rFonts w:hint="eastAsia"/>
        </w:rPr>
        <w:t>11400000</w:t>
      </w:r>
      <w:r>
        <w:rPr>
          <w:rFonts w:hint="eastAsia"/>
        </w:rPr>
        <w:t>条数据。所以，如果索引全部存在内存里，还是红黑树效率高一些。</w:t>
      </w:r>
      <w:bookmarkStart w:id="9" w:name="_GoBack"/>
      <w:bookmarkEnd w:id="9"/>
    </w:p>
    <w:sectPr w:rsidR="008072B2" w:rsidRPr="008072B2">
      <w:headerReference w:type="even" r:id="rId9"/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AC1" w:rsidRDefault="001A1AC1">
      <w:r>
        <w:separator/>
      </w:r>
    </w:p>
  </w:endnote>
  <w:endnote w:type="continuationSeparator" w:id="0">
    <w:p w:rsidR="001A1AC1" w:rsidRDefault="001A1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66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 w:rsidP="00C61519">
          <w:r>
            <w:rPr>
              <w:rFonts w:hAnsi="Symbol"/>
            </w:rPr>
            <w:sym w:font="Symbol" w:char="F0D3"/>
          </w:r>
          <w:r w:rsidR="00CA0881">
            <w:rPr>
              <w:rFonts w:hint="eastAsia"/>
            </w:rPr>
            <w:t>上海交通大学软件学院</w:t>
          </w:r>
          <w:r w:rsidR="00CA0881">
            <w:t>, 20</w:t>
          </w:r>
          <w:r w:rsidR="00CA0881">
            <w:rPr>
              <w:rFonts w:hint="eastAsia"/>
            </w:rPr>
            <w:t>1</w:t>
          </w:r>
          <w:r w:rsidR="00C61519">
            <w:t>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>
          <w:r>
            <w:rPr>
              <w:noProof/>
            </w:rPr>
            <w:t xml:space="preserve">Page </w:t>
          </w:r>
          <w:r>
            <w:rPr>
              <w:rStyle w:val="a8"/>
              <w:noProof/>
            </w:rPr>
            <w:fldChar w:fldCharType="begin"/>
          </w:r>
          <w:r>
            <w:rPr>
              <w:rStyle w:val="a8"/>
              <w:noProof/>
            </w:rPr>
            <w:instrText xml:space="preserve"> PAGE </w:instrText>
          </w:r>
          <w:r>
            <w:rPr>
              <w:rStyle w:val="a8"/>
              <w:noProof/>
            </w:rPr>
            <w:fldChar w:fldCharType="separate"/>
          </w:r>
          <w:r w:rsidR="008072B2">
            <w:rPr>
              <w:rStyle w:val="a8"/>
              <w:noProof/>
            </w:rPr>
            <w:t>5</w:t>
          </w:r>
          <w:r>
            <w:rPr>
              <w:rStyle w:val="a8"/>
              <w:noProof/>
            </w:rPr>
            <w:fldChar w:fldCharType="end"/>
          </w:r>
          <w:r>
            <w:rPr>
              <w:rStyle w:val="a8"/>
              <w:noProof/>
            </w:rPr>
            <w:t xml:space="preserve"> of </w:t>
          </w:r>
          <w:r>
            <w:rPr>
              <w:rStyle w:val="a8"/>
              <w:noProof/>
            </w:rPr>
            <w:fldChar w:fldCharType="begin"/>
          </w:r>
          <w:r>
            <w:rPr>
              <w:rStyle w:val="a8"/>
              <w:noProof/>
            </w:rPr>
            <w:instrText xml:space="preserve"> NUMPAGES  \* MERGEFORMAT </w:instrText>
          </w:r>
          <w:r>
            <w:rPr>
              <w:rStyle w:val="a8"/>
              <w:noProof/>
            </w:rPr>
            <w:fldChar w:fldCharType="separate"/>
          </w:r>
          <w:r w:rsidR="008072B2" w:rsidRPr="008072B2">
            <w:rPr>
              <w:rStyle w:val="a8"/>
              <w:rFonts w:ascii="宋体"/>
              <w:noProof/>
            </w:rPr>
            <w:t>5</w:t>
          </w:r>
          <w:r>
            <w:rPr>
              <w:rStyle w:val="a8"/>
              <w:noProof/>
            </w:rPr>
            <w:fldChar w:fldCharType="end"/>
          </w:r>
        </w:p>
      </w:tc>
    </w:tr>
  </w:tbl>
  <w:p w:rsidR="0096665D" w:rsidRDefault="0096665D">
    <w:pPr>
      <w:pStyle w:val="a7"/>
    </w:pPr>
  </w:p>
  <w:p w:rsidR="0096665D" w:rsidRDefault="0096665D"/>
  <w:p w:rsidR="0096665D" w:rsidRDefault="009666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AC1" w:rsidRDefault="001A1AC1">
      <w:r>
        <w:separator/>
      </w:r>
    </w:p>
  </w:footnote>
  <w:footnote w:type="continuationSeparator" w:id="0">
    <w:p w:rsidR="001A1AC1" w:rsidRDefault="001A1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65D" w:rsidRDefault="0096665D"/>
  <w:p w:rsidR="0096665D" w:rsidRDefault="0096665D"/>
  <w:p w:rsidR="0096665D" w:rsidRDefault="0096665D"/>
  <w:p w:rsidR="0096665D" w:rsidRDefault="0096665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65D" w:rsidRDefault="0096665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360"/>
    </w:tblGrid>
    <w:tr w:rsidR="0096665D">
      <w:trPr>
        <w:cantSplit/>
        <w:trHeight w:val="345"/>
      </w:trPr>
      <w:tc>
        <w:tcPr>
          <w:tcW w:w="9360" w:type="dxa"/>
        </w:tcPr>
        <w:p w:rsidR="0096665D" w:rsidRPr="009D2534" w:rsidRDefault="00C61519">
          <w:pPr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程序设计</w:t>
          </w:r>
          <w:r>
            <w:rPr>
              <w:sz w:val="18"/>
              <w:szCs w:val="18"/>
            </w:rPr>
            <w:t>Project</w:t>
          </w:r>
        </w:p>
        <w:p w:rsidR="0096665D" w:rsidRDefault="00C61519">
          <w:r>
            <w:rPr>
              <w:sz w:val="18"/>
            </w:rPr>
            <w:t>Database</w:t>
          </w:r>
          <w:r>
            <w:rPr>
              <w:sz w:val="18"/>
            </w:rPr>
            <w:t>文档</w:t>
          </w:r>
        </w:p>
      </w:tc>
    </w:tr>
  </w:tbl>
  <w:p w:rsidR="0096665D" w:rsidRDefault="0096665D">
    <w:pPr>
      <w:pStyle w:val="a6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7EF9583A"/>
    <w:multiLevelType w:val="multilevel"/>
    <w:tmpl w:val="EEC6A4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AF"/>
    <w:rsid w:val="0001078C"/>
    <w:rsid w:val="000722F1"/>
    <w:rsid w:val="000A5608"/>
    <w:rsid w:val="00146E59"/>
    <w:rsid w:val="0015026D"/>
    <w:rsid w:val="0019005A"/>
    <w:rsid w:val="001933AE"/>
    <w:rsid w:val="001962BC"/>
    <w:rsid w:val="001A1AC1"/>
    <w:rsid w:val="001C5ACC"/>
    <w:rsid w:val="00215B5D"/>
    <w:rsid w:val="00225118"/>
    <w:rsid w:val="002C3734"/>
    <w:rsid w:val="002F3C46"/>
    <w:rsid w:val="00316430"/>
    <w:rsid w:val="003350E7"/>
    <w:rsid w:val="003411D7"/>
    <w:rsid w:val="0038218B"/>
    <w:rsid w:val="00410ECB"/>
    <w:rsid w:val="005447F6"/>
    <w:rsid w:val="007414F9"/>
    <w:rsid w:val="007B7482"/>
    <w:rsid w:val="008072B2"/>
    <w:rsid w:val="009055FE"/>
    <w:rsid w:val="00966180"/>
    <w:rsid w:val="0096665D"/>
    <w:rsid w:val="0097300B"/>
    <w:rsid w:val="009B445A"/>
    <w:rsid w:val="009D2534"/>
    <w:rsid w:val="009D4880"/>
    <w:rsid w:val="009D774B"/>
    <w:rsid w:val="00AE0045"/>
    <w:rsid w:val="00B1244F"/>
    <w:rsid w:val="00B64E8A"/>
    <w:rsid w:val="00B72CC6"/>
    <w:rsid w:val="00B912E1"/>
    <w:rsid w:val="00BE601E"/>
    <w:rsid w:val="00C027F1"/>
    <w:rsid w:val="00C059AE"/>
    <w:rsid w:val="00C61519"/>
    <w:rsid w:val="00C92757"/>
    <w:rsid w:val="00CA0881"/>
    <w:rsid w:val="00CA6CFA"/>
    <w:rsid w:val="00D05BAF"/>
    <w:rsid w:val="00F0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3C3023-5CFE-4D74-A012-A90427E5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15026D"/>
    <w:pPr>
      <w:tabs>
        <w:tab w:val="left" w:pos="432"/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Chars="13" w:left="27" w:firstLine="1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"/>
    <w:basedOn w:val="a"/>
    <w:pPr>
      <w:ind w:left="420" w:hanging="420"/>
      <w:jc w:val="both"/>
    </w:pPr>
    <w:rPr>
      <w:kern w:val="2"/>
    </w:rPr>
  </w:style>
  <w:style w:type="paragraph" w:styleId="21">
    <w:name w:val="Body Text Indent 2"/>
    <w:basedOn w:val="a"/>
    <w:pPr>
      <w:ind w:firstLineChars="150" w:firstLine="360"/>
    </w:pPr>
    <w:rPr>
      <w:sz w:val="24"/>
    </w:rPr>
  </w:style>
  <w:style w:type="paragraph" w:styleId="22">
    <w:name w:val="Body Text 2"/>
    <w:basedOn w:val="a"/>
  </w:style>
  <w:style w:type="paragraph" w:styleId="31">
    <w:name w:val="Body Text Indent 3"/>
    <w:basedOn w:val="a"/>
    <w:pPr>
      <w:ind w:firstLineChars="257" w:firstLine="540"/>
    </w:pPr>
  </w:style>
  <w:style w:type="paragraph" w:styleId="32">
    <w:name w:val="Body Text 3"/>
    <w:basedOn w:val="a"/>
    <w:rPr>
      <w:b/>
      <w:bCs/>
    </w:rPr>
  </w:style>
  <w:style w:type="paragraph" w:styleId="af0">
    <w:name w:val="Plain Text"/>
    <w:basedOn w:val="a"/>
    <w:pPr>
      <w:autoSpaceDE/>
      <w:autoSpaceDN/>
      <w:adjustRightInd/>
      <w:jc w:val="both"/>
    </w:pPr>
    <w:rPr>
      <w:rFonts w:ascii="宋体" w:hAnsi="Courier New" w:cs="Courier New"/>
      <w:kern w:val="2"/>
      <w:szCs w:val="21"/>
    </w:rPr>
  </w:style>
  <w:style w:type="character" w:styleId="af1">
    <w:name w:val="FollowedHyperlink"/>
    <w:rPr>
      <w:color w:val="800080"/>
      <w:u w:val="single"/>
    </w:rPr>
  </w:style>
  <w:style w:type="paragraph" w:customStyle="1" w:styleId="TableText0">
    <w:name w:val="Table Text"/>
    <w:basedOn w:val="a"/>
    <w:pPr>
      <w:widowControl/>
      <w:autoSpaceDE/>
      <w:autoSpaceDN/>
      <w:adjustRightInd/>
      <w:spacing w:after="120"/>
    </w:pPr>
    <w:rPr>
      <w:rFonts w:ascii="Arial" w:hAnsi="Arial"/>
      <w:sz w:val="20"/>
      <w:szCs w:val="20"/>
      <w:lang w:eastAsia="en-US"/>
    </w:rPr>
  </w:style>
  <w:style w:type="paragraph" w:styleId="af2">
    <w:name w:val="List Paragraph"/>
    <w:basedOn w:val="a"/>
    <w:uiPriority w:val="34"/>
    <w:qFormat/>
    <w:rsid w:val="00B72CC6"/>
    <w:pPr>
      <w:ind w:firstLineChars="200" w:firstLine="420"/>
    </w:pPr>
  </w:style>
  <w:style w:type="paragraph" w:styleId="af3">
    <w:name w:val="Normal (Web)"/>
    <w:basedOn w:val="a"/>
    <w:uiPriority w:val="99"/>
    <w:semiHidden/>
    <w:unhideWhenUsed/>
    <w:rsid w:val="001962BC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%20Tian\BaiduYun\&#26723;\2014-summer\Design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DesignTemp.dot</Template>
  <TotalTime>247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&lt;文档标题&gt;</vt:lpstr>
    </vt:vector>
  </TitlesOfParts>
  <Company>上海交通大学软件学院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Database文档</dc:title>
  <dc:subject>程序设计Project</dc:subject>
  <dc:creator>田嘉禾</dc:creator>
  <cp:keywords/>
  <cp:lastModifiedBy>田嘉禾</cp:lastModifiedBy>
  <cp:revision>9</cp:revision>
  <cp:lastPrinted>1899-12-31T16:00:00Z</cp:lastPrinted>
  <dcterms:created xsi:type="dcterms:W3CDTF">2014-07-23T01:41:00Z</dcterms:created>
  <dcterms:modified xsi:type="dcterms:W3CDTF">2015-01-01T14:28:00Z</dcterms:modified>
</cp:coreProperties>
</file>